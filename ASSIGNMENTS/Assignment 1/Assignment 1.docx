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83C4" w14:textId="77777777" w:rsidR="002F3064" w:rsidRDefault="002F3064" w:rsidP="002F306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1BC1B6" wp14:editId="3DE34619">
                <wp:simplePos x="0" y="0"/>
                <wp:positionH relativeFrom="column">
                  <wp:posOffset>-685800</wp:posOffset>
                </wp:positionH>
                <wp:positionV relativeFrom="paragraph">
                  <wp:posOffset>-656590</wp:posOffset>
                </wp:positionV>
                <wp:extent cx="7772400" cy="779589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95895"/>
                          <a:chOff x="0" y="0"/>
                          <a:chExt cx="7772400" cy="7795895"/>
                        </a:xfrm>
                      </wpg:grpSpPr>
                      <wps:wsp>
                        <wps:cNvPr id="2" name="Rectangl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774890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6A43D" w14:textId="77777777" w:rsidR="00942644" w:rsidRDefault="00942644" w:rsidP="002F30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81600"/>
                            <a:ext cx="464185" cy="2614295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25400"/>
                            <a:ext cx="7772400" cy="515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1BC1B6" id="Group 7" o:spid="_x0000_s1026" style="position:absolute;left:0;text-align:left;margin-left:-54pt;margin-top:-51.7pt;width:612pt;height:613.85pt;z-index:-251657216" coordsize="77724,779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">
                <v:rect id="Rectangle 2" o:spid="_x0000_s1027" alt="&quot;&quot;" style="position:absolute;width:77724;height:774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" fillcolor="#14756e [3204]" stroked="f" strokeweight="1pt">
                  <v:textbox>
                    <w:txbxContent>
                      <w:p w14:paraId="1886A43D" w14:textId="77777777" w:rsidR="00942644" w:rsidRDefault="00942644" w:rsidP="002F3064"/>
                    </w:txbxContent>
                  </v:textbox>
                </v:rect>
                <v:rect id="Rectangle 5" o:spid="_x0000_s1028" alt="&quot;&quot;" style="position:absolute;top:51816;width:4641;height:2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LawAAAANoAAAAPAAAAZHJzL2Rvd25yZXYueG1sRI9Bi8Iw&#10;FITvC/6H8IS9LJq4sC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pBZC2s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top:254;width:77724;height:51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2F3064" w14:paraId="254F9D76" w14:textId="77777777" w:rsidTr="00942644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3866B43F" w14:textId="77777777" w:rsidR="002F3064" w:rsidRPr="0001439C" w:rsidRDefault="002F3064" w:rsidP="00942644">
            <w:pPr>
              <w:pStyle w:val="Title"/>
              <w:rPr>
                <w:color w:val="FFFFFF"/>
              </w:rPr>
            </w:pPr>
            <w:r>
              <w:rPr>
                <w:color w:val="FFFFFF"/>
              </w:rPr>
              <w:t xml:space="preserve">CS 1103 – </w:t>
            </w:r>
            <w:proofErr w:type="spellStart"/>
            <w:r>
              <w:rPr>
                <w:color w:val="FFFFFF"/>
              </w:rPr>
              <w:t>FR02B</w:t>
            </w:r>
            <w:proofErr w:type="spellEnd"/>
          </w:p>
          <w:p w14:paraId="571D97A6" w14:textId="77777777" w:rsidR="002F3064" w:rsidRDefault="002F3064" w:rsidP="00942644">
            <w:pPr>
              <w:pStyle w:val="Subtitle"/>
            </w:pPr>
            <w:r>
              <w:rPr>
                <w:color w:val="FFFFFF"/>
              </w:rPr>
              <w:t>Assignment 1</w:t>
            </w:r>
          </w:p>
        </w:tc>
      </w:tr>
      <w:tr w:rsidR="002F3064" w14:paraId="54D5D3D4" w14:textId="77777777" w:rsidTr="00942644">
        <w:tc>
          <w:tcPr>
            <w:tcW w:w="9498" w:type="dxa"/>
            <w:tcMar>
              <w:top w:w="454" w:type="dxa"/>
            </w:tcMar>
          </w:tcPr>
          <w:p w14:paraId="7A588FC1" w14:textId="77777777" w:rsidR="002F3064" w:rsidRPr="003B4B46" w:rsidRDefault="002F3064" w:rsidP="00942644">
            <w:pPr>
              <w:pStyle w:val="Introduction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Ngoc Phuong Anh Nguyen - 2712361</w:t>
            </w:r>
          </w:p>
          <w:p w14:paraId="328FE1CA" w14:textId="77777777" w:rsidR="002F3064" w:rsidRPr="00D528B9" w:rsidRDefault="002F3064" w:rsidP="00942644">
            <w:pPr>
              <w:pStyle w:val="Author"/>
            </w:pPr>
            <w:r>
              <w:rPr>
                <w:sz w:val="36"/>
                <w:szCs w:val="36"/>
              </w:rPr>
              <w:t>January 2021</w:t>
            </w:r>
          </w:p>
        </w:tc>
      </w:tr>
    </w:tbl>
    <w:p w14:paraId="2A2C56DD" w14:textId="77777777" w:rsidR="002F3064" w:rsidRDefault="002F3064" w:rsidP="002F3064">
      <w:pPr>
        <w:sectPr w:rsidR="002F3064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020D36E1" w14:textId="7DDDA30E" w:rsidR="002F3064" w:rsidRDefault="002F3064" w:rsidP="00506419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Chapter One Questions:</w:t>
      </w:r>
    </w:p>
    <w:p w14:paraId="0E33E52D" w14:textId="77777777" w:rsidR="004C2EAA" w:rsidRDefault="004C2EAA" w:rsidP="004C2EAA">
      <w:pPr>
        <w:keepNext/>
        <w:jc w:val="center"/>
      </w:pPr>
      <w:r w:rsidRPr="004C2EAA">
        <w:rPr>
          <w:noProof/>
        </w:rPr>
        <w:drawing>
          <wp:inline distT="0" distB="0" distL="0" distR="0" wp14:anchorId="7E5CFBC0" wp14:editId="64F71363">
            <wp:extent cx="6400800" cy="1279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191" b="6725"/>
                    <a:stretch/>
                  </pic:blipFill>
                  <pic:spPr bwMode="auto">
                    <a:xfrm>
                      <a:off x="0" y="0"/>
                      <a:ext cx="6400800" cy="127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413A" w14:textId="1B820E81" w:rsidR="004C2EAA" w:rsidRPr="004C2EAA" w:rsidRDefault="004C2EAA" w:rsidP="004C2EAA">
      <w:pPr>
        <w:pStyle w:val="Caption"/>
        <w:jc w:val="center"/>
      </w:pPr>
      <w:r>
        <w:t xml:space="preserve">Figure </w:t>
      </w:r>
      <w:r w:rsidR="00F23BA4">
        <w:fldChar w:fldCharType="begin"/>
      </w:r>
      <w:r w:rsidR="00F23BA4">
        <w:instrText xml:space="preserve"> SEQ Figure \* ARABIC </w:instrText>
      </w:r>
      <w:r w:rsidR="00F23BA4">
        <w:fldChar w:fldCharType="separate"/>
      </w:r>
      <w:r w:rsidR="00957514">
        <w:rPr>
          <w:noProof/>
        </w:rPr>
        <w:t>1</w:t>
      </w:r>
      <w:r w:rsidR="00F23BA4">
        <w:rPr>
          <w:noProof/>
        </w:rPr>
        <w:fldChar w:fldCharType="end"/>
      </w:r>
      <w:r>
        <w:t>: Chapter One</w:t>
      </w:r>
    </w:p>
    <w:p w14:paraId="4FFEFA01" w14:textId="77777777" w:rsidR="002F3064" w:rsidRDefault="002F3064" w:rsidP="002F3064">
      <w:pPr>
        <w:pStyle w:val="Heading2"/>
      </w:pPr>
      <w:r>
        <w:t>Question 1: How many records does the file contain? How many fields are there per record?</w:t>
      </w:r>
    </w:p>
    <w:p w14:paraId="03C9CEE9" w14:textId="77777777" w:rsidR="002F3064" w:rsidRDefault="002F3064" w:rsidP="002F3064">
      <w:pPr>
        <w:pStyle w:val="ListBullet"/>
      </w:pPr>
      <w:r>
        <w:t>There are 7 records.</w:t>
      </w:r>
    </w:p>
    <w:p w14:paraId="70138341" w14:textId="77777777" w:rsidR="002F3064" w:rsidRPr="008E0946" w:rsidRDefault="002F3064" w:rsidP="002F3064">
      <w:pPr>
        <w:pStyle w:val="ListBullet"/>
      </w:pPr>
      <w:r>
        <w:t>Each record has 5 fields.</w:t>
      </w:r>
    </w:p>
    <w:p w14:paraId="379F40D0" w14:textId="11ACBEAD" w:rsidR="002F3064" w:rsidRDefault="002F3064" w:rsidP="002F3064">
      <w:pPr>
        <w:pStyle w:val="Heading2"/>
      </w:pPr>
      <w:r>
        <w:t xml:space="preserve">Question 2: What problem would you encounter if you wished to produce a listing ordered by </w:t>
      </w:r>
      <w:r w:rsidR="00942644">
        <w:t xml:space="preserve">the </w:t>
      </w:r>
      <w:r>
        <w:t>manager’s last name? How could you alter the file structure to solve this problem?</w:t>
      </w:r>
    </w:p>
    <w:p w14:paraId="73862A20" w14:textId="0F647E0F" w:rsidR="002F3064" w:rsidRDefault="002F3064" w:rsidP="002F3064">
      <w:pPr>
        <w:pStyle w:val="ListBullet"/>
        <w:ind w:hanging="426"/>
      </w:pPr>
      <w:r>
        <w:t>Because</w:t>
      </w:r>
      <w:r w:rsidR="00960759">
        <w:t xml:space="preserve"> the manager’s name is referenced in the completely full name,</w:t>
      </w:r>
      <w:r>
        <w:t xml:space="preserve"> it is difficult to create a list sorted by </w:t>
      </w:r>
      <w:r w:rsidR="00960759">
        <w:t xml:space="preserve">the </w:t>
      </w:r>
      <w:r w:rsidRPr="005B289F">
        <w:t>manager’</w:t>
      </w:r>
      <w:r w:rsidR="00960759">
        <w:t>s</w:t>
      </w:r>
      <w:r w:rsidRPr="005B289F">
        <w:t xml:space="preserve"> last name</w:t>
      </w:r>
      <w:r>
        <w:t>.</w:t>
      </w:r>
    </w:p>
    <w:p w14:paraId="7D0B0129" w14:textId="2E6BE514" w:rsidR="002F3064" w:rsidRDefault="002F3064" w:rsidP="002F3064">
      <w:pPr>
        <w:pStyle w:val="ListBullet"/>
        <w:ind w:hanging="426"/>
      </w:pPr>
      <w:r>
        <w:t>To solve this problem</w:t>
      </w:r>
      <w:r w:rsidR="00960759">
        <w:t xml:space="preserve">, </w:t>
      </w:r>
      <w:r w:rsidR="00960759">
        <w:rPr>
          <w:rFonts w:ascii="Calibri" w:hAnsi="Calibri" w:cs="Calibri"/>
        </w:rPr>
        <w:t>we should</w:t>
      </w:r>
      <w:r>
        <w:t xml:space="preserve"> split </w:t>
      </w:r>
      <w:proofErr w:type="spellStart"/>
      <w:r>
        <w:t>PROJECT_MANAGER</w:t>
      </w:r>
      <w:proofErr w:type="spellEnd"/>
      <w:r>
        <w:t xml:space="preserve"> </w:t>
      </w:r>
      <w:r w:rsidR="00960759">
        <w:t>in</w:t>
      </w:r>
      <w:r>
        <w:t>to 2 or 3 field</w:t>
      </w:r>
      <w:r w:rsidR="00942644">
        <w:t>s</w:t>
      </w:r>
      <w:r>
        <w:t>:</w:t>
      </w:r>
    </w:p>
    <w:p w14:paraId="2A3885B2" w14:textId="77777777" w:rsidR="002F3064" w:rsidRDefault="002F3064" w:rsidP="00BA3018">
      <w:pPr>
        <w:pStyle w:val="ListBullet"/>
        <w:numPr>
          <w:ilvl w:val="1"/>
          <w:numId w:val="3"/>
        </w:numPr>
        <w:ind w:left="1080"/>
      </w:pPr>
      <w:proofErr w:type="spellStart"/>
      <w:r>
        <w:t>MANAGER_FIRST_NAME</w:t>
      </w:r>
      <w:proofErr w:type="spellEnd"/>
      <w:r>
        <w:t xml:space="preserve"> and </w:t>
      </w:r>
      <w:proofErr w:type="spellStart"/>
      <w:r>
        <w:t>MANAGER_LAST_NAME</w:t>
      </w:r>
      <w:proofErr w:type="spellEnd"/>
      <w:r>
        <w:t>, or</w:t>
      </w:r>
    </w:p>
    <w:p w14:paraId="4A52637C" w14:textId="6837F150" w:rsidR="00F42E7A" w:rsidRDefault="002F3064" w:rsidP="00BA3018">
      <w:pPr>
        <w:pStyle w:val="ListBullet"/>
        <w:numPr>
          <w:ilvl w:val="1"/>
          <w:numId w:val="3"/>
        </w:numPr>
        <w:ind w:left="1080"/>
      </w:pPr>
      <w:proofErr w:type="spellStart"/>
      <w:r>
        <w:t>MANAGER_FIRST_NAME</w:t>
      </w:r>
      <w:proofErr w:type="spellEnd"/>
      <w:r>
        <w:t xml:space="preserve">, </w:t>
      </w:r>
      <w:proofErr w:type="spellStart"/>
      <w:r>
        <w:t>MANAGER_MIDDLE_NAME</w:t>
      </w:r>
      <w:proofErr w:type="spellEnd"/>
      <w:r w:rsidR="00BA3018">
        <w:t xml:space="preserve">, </w:t>
      </w:r>
      <w:proofErr w:type="spellStart"/>
      <w:r>
        <w:t>MANAGER_LAST_NAME</w:t>
      </w:r>
      <w:proofErr w:type="spellEnd"/>
    </w:p>
    <w:p w14:paraId="2B14ADD4" w14:textId="535D5A08" w:rsidR="00890582" w:rsidRPr="00890582" w:rsidRDefault="002F3064" w:rsidP="00890582">
      <w:pPr>
        <w:pStyle w:val="Heading2"/>
      </w:pPr>
      <w:r>
        <w:t xml:space="preserve">Question 3: Knowing that users would need reports for </w:t>
      </w:r>
      <w:proofErr w:type="gramStart"/>
      <w:r>
        <w:t>particular states</w:t>
      </w:r>
      <w:proofErr w:type="gramEnd"/>
      <w:r>
        <w:t>, area codes or zip-codes (postal codes), how would you (re)structure the file?</w:t>
      </w:r>
    </w:p>
    <w:p w14:paraId="71396835" w14:textId="58C2AF2C" w:rsidR="00890582" w:rsidRDefault="00890582" w:rsidP="00890582">
      <w:pPr>
        <w:ind w:firstLine="720"/>
        <w:rPr>
          <w:rFonts w:cs="Calibri"/>
        </w:rPr>
      </w:pPr>
      <w:proofErr w:type="gramStart"/>
      <w:r w:rsidRPr="00890582">
        <w:t xml:space="preserve">In </w:t>
      </w:r>
      <w:r w:rsidRPr="00890582">
        <w:rPr>
          <w:rFonts w:cs="Calibri"/>
        </w:rPr>
        <w:t>order to</w:t>
      </w:r>
      <w:proofErr w:type="gramEnd"/>
      <w:r w:rsidRPr="00890582">
        <w:rPr>
          <w:rFonts w:cs="Calibri"/>
        </w:rPr>
        <w:t xml:space="preserve"> restructure the</w:t>
      </w:r>
      <w:r>
        <w:rPr>
          <w:rFonts w:cs="Calibri"/>
        </w:rPr>
        <w:t xml:space="preserve"> file </w:t>
      </w:r>
      <w:r w:rsidR="000D199E">
        <w:rPr>
          <w:rFonts w:cs="Calibri"/>
        </w:rPr>
        <w:t xml:space="preserve">with </w:t>
      </w:r>
      <w:r w:rsidR="000D199E" w:rsidRPr="000D199E">
        <w:rPr>
          <w:rFonts w:cs="Calibri"/>
        </w:rPr>
        <w:t xml:space="preserve">states, area codes </w:t>
      </w:r>
      <w:r w:rsidR="000D199E">
        <w:rPr>
          <w:rFonts w:cs="Calibri"/>
        </w:rPr>
        <w:t>and</w:t>
      </w:r>
      <w:r w:rsidR="000D199E" w:rsidRPr="000D199E">
        <w:rPr>
          <w:rFonts w:cs="Calibri"/>
        </w:rPr>
        <w:t xml:space="preserve"> zip-codes </w:t>
      </w:r>
      <w:r w:rsidR="000D199E">
        <w:rPr>
          <w:rFonts w:cs="Calibri"/>
        </w:rPr>
        <w:t xml:space="preserve">separately, we must divide the </w:t>
      </w:r>
      <w:proofErr w:type="spellStart"/>
      <w:r w:rsidR="000D199E">
        <w:rPr>
          <w:rFonts w:cs="Calibri"/>
        </w:rPr>
        <w:t>MANAGER_ADDRESS</w:t>
      </w:r>
      <w:proofErr w:type="spellEnd"/>
      <w:r w:rsidR="000D199E">
        <w:rPr>
          <w:rFonts w:cs="Calibri"/>
        </w:rPr>
        <w:t xml:space="preserve"> into 4 (</w:t>
      </w:r>
      <w:proofErr w:type="spellStart"/>
      <w:r w:rsidR="000D199E">
        <w:rPr>
          <w:rFonts w:cs="Calibri"/>
        </w:rPr>
        <w:t>MANAGER_ADDRESS</w:t>
      </w:r>
      <w:proofErr w:type="spellEnd"/>
      <w:r w:rsidR="000D199E">
        <w:rPr>
          <w:rFonts w:cs="Calibri"/>
        </w:rPr>
        <w:t xml:space="preserve">, </w:t>
      </w:r>
      <w:proofErr w:type="spellStart"/>
      <w:r w:rsidR="000D199E">
        <w:rPr>
          <w:rFonts w:cs="Calibri"/>
        </w:rPr>
        <w:t>MANAGER_STATE</w:t>
      </w:r>
      <w:proofErr w:type="spellEnd"/>
      <w:r w:rsidR="000D199E">
        <w:rPr>
          <w:rFonts w:cs="Calibri"/>
        </w:rPr>
        <w:t xml:space="preserve">, </w:t>
      </w:r>
      <w:proofErr w:type="spellStart"/>
      <w:r w:rsidR="000D199E">
        <w:rPr>
          <w:rFonts w:cs="Calibri"/>
        </w:rPr>
        <w:t>MANAGER_AREA_CODE</w:t>
      </w:r>
      <w:proofErr w:type="spellEnd"/>
      <w:r w:rsidR="000D199E">
        <w:rPr>
          <w:rFonts w:cs="Calibri"/>
        </w:rPr>
        <w:t xml:space="preserve">, </w:t>
      </w:r>
      <w:proofErr w:type="spellStart"/>
      <w:r w:rsidR="000D199E">
        <w:rPr>
          <w:rFonts w:cs="Calibri"/>
        </w:rPr>
        <w:t>MANAGER_ZIP_CODE</w:t>
      </w:r>
      <w:proofErr w:type="spellEnd"/>
      <w:r w:rsidR="000D199E">
        <w:rPr>
          <w:rFonts w:cs="Calibri"/>
        </w:rPr>
        <w:t>.</w:t>
      </w:r>
    </w:p>
    <w:p w14:paraId="3FC7195B" w14:textId="2629D1AE" w:rsidR="000D199E" w:rsidRDefault="000D199E" w:rsidP="000D199E">
      <w:pPr>
        <w:pStyle w:val="Heading2"/>
      </w:pPr>
      <w:r>
        <w:t xml:space="preserve">Question 4: </w:t>
      </w:r>
      <w:r w:rsidRPr="000D199E">
        <w:t>Identify and discuss the serious data redundancy problems in the file structure.</w:t>
      </w:r>
    </w:p>
    <w:p w14:paraId="25579697" w14:textId="5112BDA5" w:rsidR="000D199E" w:rsidRDefault="00960759" w:rsidP="00960759">
      <w:pPr>
        <w:ind w:firstLine="720"/>
        <w:rPr>
          <w:rFonts w:cs="Calibri"/>
        </w:rPr>
      </w:pPr>
      <w:r>
        <w:t>The information of Holly B</w:t>
      </w:r>
      <w:r w:rsidRPr="00942644">
        <w:t xml:space="preserve">. Parker and William K. Moor is stored in the file </w:t>
      </w:r>
      <w:r>
        <w:t>many</w:t>
      </w:r>
      <w:r w:rsidRPr="00942644">
        <w:t xml:space="preserve"> times. </w:t>
      </w:r>
      <w:r w:rsidRPr="00A3241C">
        <w:t>Although each of them works on various projects within different bid</w:t>
      </w:r>
      <w:r>
        <w:t xml:space="preserve"> prices</w:t>
      </w:r>
      <w:r w:rsidRPr="00A3241C">
        <w:t xml:space="preserve"> and code</w:t>
      </w:r>
      <w:r>
        <w:t>s</w:t>
      </w:r>
      <w:r w:rsidRPr="00A3241C">
        <w:t>, storing the repet</w:t>
      </w:r>
      <w:r>
        <w:t>itive</w:t>
      </w:r>
      <w:r w:rsidRPr="00A3241C">
        <w:t xml:space="preserve"> information in </w:t>
      </w:r>
      <w:r>
        <w:t>just</w:t>
      </w:r>
      <w:r w:rsidRPr="00A3241C">
        <w:t xml:space="preserve"> one file is unnecessar</w:t>
      </w:r>
      <w:r>
        <w:t>y</w:t>
      </w:r>
      <w:r>
        <w:rPr>
          <w:rFonts w:cs="Calibri"/>
        </w:rPr>
        <w:t xml:space="preserve">. </w:t>
      </w:r>
      <w:r w:rsidRPr="003613F6">
        <w:rPr>
          <w:rFonts w:cs="Calibri"/>
        </w:rPr>
        <w:t>My solution is to give each project manager a unique ID, then create 2 tables: one that displays their information and the other shows their projects.</w:t>
      </w:r>
      <w:r>
        <w:rPr>
          <w:rFonts w:cs="Calibri"/>
        </w:rPr>
        <w:t xml:space="preserve"> It</w:t>
      </w:r>
      <w:r w:rsidRPr="003613F6">
        <w:rPr>
          <w:rFonts w:cs="Calibri"/>
        </w:rPr>
        <w:t xml:space="preserve"> prevents their information from being changed many times.</w:t>
      </w:r>
    </w:p>
    <w:p w14:paraId="570231EA" w14:textId="18CBF3C3" w:rsidR="00960759" w:rsidRDefault="00960759" w:rsidP="00960759">
      <w:pPr>
        <w:ind w:firstLine="720"/>
        <w:rPr>
          <w:rFonts w:cs="Calibri"/>
        </w:rPr>
      </w:pPr>
      <w:r>
        <w:rPr>
          <w:rFonts w:cs="Calibri"/>
        </w:rPr>
        <w:br w:type="page"/>
      </w:r>
    </w:p>
    <w:p w14:paraId="63533E1A" w14:textId="45D67B65" w:rsidR="00960759" w:rsidRPr="00506419" w:rsidRDefault="00960759" w:rsidP="00506419">
      <w:pPr>
        <w:pStyle w:val="Heading1"/>
      </w:pPr>
      <w:r w:rsidRPr="00506419">
        <w:lastRenderedPageBreak/>
        <w:t>Chapter Two Questions:</w:t>
      </w:r>
    </w:p>
    <w:p w14:paraId="4C9DEE94" w14:textId="1F60F738" w:rsidR="00960759" w:rsidRDefault="00960759" w:rsidP="00960759">
      <w:pPr>
        <w:pStyle w:val="Heading2"/>
      </w:pPr>
      <w:r>
        <w:t xml:space="preserve">Review Question 2: </w:t>
      </w:r>
      <w:r w:rsidRPr="00960759">
        <w:t>What is a business rule, and what is its purpose in data mode</w:t>
      </w:r>
      <w:r>
        <w:t>l</w:t>
      </w:r>
      <w:r w:rsidRPr="00960759">
        <w:t>ling?</w:t>
      </w:r>
    </w:p>
    <w:p w14:paraId="65F8EE64" w14:textId="0077E5E5" w:rsidR="00960759" w:rsidRDefault="00960759" w:rsidP="00960759">
      <w:pPr>
        <w:ind w:firstLine="720"/>
      </w:pPr>
      <w:r>
        <w:t>A business rule is a brief, precise, and unambiguous description of a policy, procedure, or principle within a specific organization.</w:t>
      </w:r>
    </w:p>
    <w:p w14:paraId="12BB2CAE" w14:textId="340F8946" w:rsidR="00960759" w:rsidRDefault="00960759" w:rsidP="00960759">
      <w:pPr>
        <w:ind w:firstLine="720"/>
      </w:pPr>
      <w:r w:rsidRPr="00960759">
        <w:t>Properly written business rules are used to define entities, attributes, relationships, and constraints.</w:t>
      </w:r>
    </w:p>
    <w:p w14:paraId="53121048" w14:textId="69262522" w:rsidR="00960759" w:rsidRDefault="00960759" w:rsidP="00960759">
      <w:pPr>
        <w:pStyle w:val="Heading2"/>
      </w:pPr>
      <w:r>
        <w:t xml:space="preserve">Review Question 11: </w:t>
      </w:r>
      <w:r w:rsidRPr="00960759">
        <w:t>What is a relationship, and what three types of relationships exist?</w:t>
      </w:r>
    </w:p>
    <w:p w14:paraId="776B7BEA" w14:textId="1AB4D048" w:rsidR="00960759" w:rsidRDefault="00960759" w:rsidP="00BA3018">
      <w:pPr>
        <w:pStyle w:val="ListBullet"/>
      </w:pPr>
      <w:r>
        <w:t>A relationship is an association among entities.</w:t>
      </w:r>
    </w:p>
    <w:p w14:paraId="25A7284F" w14:textId="66D3355A" w:rsidR="00960759" w:rsidRDefault="00960759" w:rsidP="00BA3018">
      <w:pPr>
        <w:pStyle w:val="ListBullet"/>
      </w:pPr>
      <w:r>
        <w:t>Three types of relationships:</w:t>
      </w:r>
    </w:p>
    <w:p w14:paraId="21CDBD32" w14:textId="38BCF7DD" w:rsidR="00960759" w:rsidRDefault="00960759" w:rsidP="00BA3018">
      <w:pPr>
        <w:pStyle w:val="ListBullet"/>
        <w:numPr>
          <w:ilvl w:val="1"/>
          <w:numId w:val="3"/>
        </w:numPr>
        <w:ind w:left="1080"/>
      </w:pPr>
      <w:r w:rsidRPr="00960759">
        <w:t xml:space="preserve">One-to-many (:M OR </w:t>
      </w:r>
      <w:proofErr w:type="gramStart"/>
      <w:r w:rsidRPr="00960759">
        <w:t>1..</w:t>
      </w:r>
      <w:proofErr w:type="gramEnd"/>
      <w:r w:rsidRPr="00960759">
        <w:t>*)</w:t>
      </w:r>
    </w:p>
    <w:p w14:paraId="1103AE88" w14:textId="77777777" w:rsidR="00960759" w:rsidRDefault="00960759" w:rsidP="00BA3018">
      <w:pPr>
        <w:pStyle w:val="ListBullet"/>
        <w:numPr>
          <w:ilvl w:val="1"/>
          <w:numId w:val="3"/>
        </w:numPr>
        <w:ind w:left="1080"/>
      </w:pPr>
      <w:r w:rsidRPr="00960759">
        <w:t>Many-to-many (</w:t>
      </w:r>
      <w:proofErr w:type="spellStart"/>
      <w:proofErr w:type="gramStart"/>
      <w:r w:rsidRPr="00960759">
        <w:t>M:N</w:t>
      </w:r>
      <w:proofErr w:type="spellEnd"/>
      <w:proofErr w:type="gramEnd"/>
      <w:r w:rsidRPr="00960759">
        <w:t xml:space="preserve"> or *..*)</w:t>
      </w:r>
    </w:p>
    <w:p w14:paraId="4FB29E6D" w14:textId="473E7B84" w:rsidR="00960759" w:rsidRDefault="00960759" w:rsidP="00BA3018">
      <w:pPr>
        <w:pStyle w:val="ListBullet"/>
        <w:numPr>
          <w:ilvl w:val="1"/>
          <w:numId w:val="3"/>
        </w:numPr>
        <w:ind w:left="1080"/>
      </w:pPr>
      <w:r w:rsidRPr="00960759">
        <w:t xml:space="preserve">One-to-one (1:1 OR </w:t>
      </w:r>
      <w:proofErr w:type="gramStart"/>
      <w:r w:rsidRPr="00960759">
        <w:t>1..</w:t>
      </w:r>
      <w:proofErr w:type="gramEnd"/>
      <w:r w:rsidRPr="00960759">
        <w:t>1</w:t>
      </w:r>
      <w:r>
        <w:t>)</w:t>
      </w:r>
    </w:p>
    <w:p w14:paraId="43154C26" w14:textId="2C7B1E19" w:rsidR="00960759" w:rsidRDefault="00960759" w:rsidP="00960759">
      <w:pPr>
        <w:pStyle w:val="Heading2"/>
      </w:pPr>
      <w:r>
        <w:t xml:space="preserve">Review Question 12: </w:t>
      </w:r>
      <w:r w:rsidRPr="00960759">
        <w:t>Give an example of each of the three types of relationships.</w:t>
      </w:r>
    </w:p>
    <w:p w14:paraId="0A3E62D4" w14:textId="6CA3846A" w:rsidR="00CB26A5" w:rsidRDefault="00CB26A5" w:rsidP="00CB26A5">
      <w:pPr>
        <w:pStyle w:val="Heading3"/>
      </w:pPr>
      <w:r>
        <w:t>Type 1: One-to-many</w:t>
      </w:r>
    </w:p>
    <w:p w14:paraId="581BD523" w14:textId="7475C6F8" w:rsidR="00CB26A5" w:rsidRPr="003F76E8" w:rsidRDefault="00E55D11" w:rsidP="00A84C0D">
      <w:pPr>
        <w:ind w:firstLine="720"/>
        <w:rPr>
          <w:rFonts w:ascii="Calibri" w:hAnsi="Calibri" w:cs="Calibri"/>
          <w:lang w:val="vi-VN"/>
        </w:rPr>
      </w:pPr>
      <w:r>
        <w:t>T</w:t>
      </w:r>
      <w:r w:rsidR="00CB26A5">
        <w:t xml:space="preserve">here are </w:t>
      </w:r>
      <w:r w:rsidR="003F76E8">
        <w:t xml:space="preserve">two entities type </w:t>
      </w:r>
      <w:r w:rsidR="00A84C0D">
        <w:t>“</w:t>
      </w:r>
      <w:r>
        <w:t xml:space="preserve">Person” and “Phone Number”. </w:t>
      </w:r>
      <w:r w:rsidR="00F67BFA">
        <w:t>Each “Phone Number” belongs to only one “Person”, and each</w:t>
      </w:r>
      <w:r>
        <w:t xml:space="preserve"> “Person” can have more than one “Phone Number</w:t>
      </w:r>
      <w:r w:rsidR="00A84C0D">
        <w:t>”.</w:t>
      </w:r>
      <w:r>
        <w:t xml:space="preserve"> Therefore, this is a one-to-many relationship.</w:t>
      </w:r>
    </w:p>
    <w:p w14:paraId="0D61B233" w14:textId="1C63CEC6" w:rsidR="00CB26A5" w:rsidRDefault="00CB26A5" w:rsidP="00CB26A5">
      <w:pPr>
        <w:pStyle w:val="Heading3"/>
      </w:pPr>
      <w:r>
        <w:t>Type 2: Many-to-many</w:t>
      </w:r>
      <w:r w:rsidR="00723BEA">
        <w:t xml:space="preserve">: </w:t>
      </w:r>
    </w:p>
    <w:p w14:paraId="6E77431F" w14:textId="2C40E2CE" w:rsidR="00BD1E31" w:rsidRDefault="00F67BFA" w:rsidP="00BD1E31">
      <w:pPr>
        <w:ind w:firstLine="720"/>
        <w:rPr>
          <w:b/>
        </w:rPr>
      </w:pPr>
      <w:r>
        <w:t>There are two entities “Customer” and “Product”. A c</w:t>
      </w:r>
      <w:r w:rsidR="00BD1E31" w:rsidRPr="00BD1E31">
        <w:t>ustomer can purchase various products, and product can be purchased by many customers</w:t>
      </w:r>
      <w:r w:rsidR="00BD1E31">
        <w:t>. Therefore, this is a many-to-many relationship.</w:t>
      </w:r>
    </w:p>
    <w:p w14:paraId="7E6DF007" w14:textId="2DF0158B" w:rsidR="00960759" w:rsidRDefault="00CB26A5" w:rsidP="00A84C0D">
      <w:pPr>
        <w:pStyle w:val="Heading3"/>
      </w:pPr>
      <w:r>
        <w:t>Type 3: One-to-one</w:t>
      </w:r>
    </w:p>
    <w:p w14:paraId="7904EB4F" w14:textId="0C23CD3C" w:rsidR="00BA3018" w:rsidRDefault="00A84C0D" w:rsidP="00A84C0D">
      <w:pPr>
        <w:ind w:firstLine="720"/>
      </w:pPr>
      <w:r>
        <w:t>There are two entities “</w:t>
      </w:r>
      <w:r w:rsidR="00F67BFA">
        <w:t>Student</w:t>
      </w:r>
      <w:r>
        <w:t>” and “</w:t>
      </w:r>
      <w:r w:rsidR="00F67BFA">
        <w:t>Student ID</w:t>
      </w:r>
      <w:r>
        <w:t xml:space="preserve">”. </w:t>
      </w:r>
      <w:r w:rsidR="00F67BFA">
        <w:t>A “Student” can only have one “Student ID”, and each “Student ID” only belongs to one “Student”.</w:t>
      </w:r>
      <w:r w:rsidR="00F67BFA" w:rsidRPr="00F67BFA">
        <w:t xml:space="preserve"> </w:t>
      </w:r>
      <w:r w:rsidR="00F67BFA">
        <w:t>Therefore, this is a one-to-one relationship.</w:t>
      </w:r>
      <w:r w:rsidR="00BA3018">
        <w:br w:type="page"/>
      </w:r>
    </w:p>
    <w:p w14:paraId="32D0F26C" w14:textId="77777777" w:rsidR="00833198" w:rsidRDefault="00833198" w:rsidP="00833198">
      <w:pPr>
        <w:pStyle w:val="Heading2"/>
      </w:pPr>
      <w:r>
        <w:lastRenderedPageBreak/>
        <w:t xml:space="preserve">Problem 14: Create a Crow’s Foot ERD to include the following business rules for the </w:t>
      </w:r>
      <w:proofErr w:type="spellStart"/>
      <w:r>
        <w:t>ProdCo</w:t>
      </w:r>
      <w:proofErr w:type="spellEnd"/>
      <w:r>
        <w:t xml:space="preserve"> company:</w:t>
      </w:r>
    </w:p>
    <w:p w14:paraId="708B3A9A" w14:textId="77777777" w:rsidR="00833198" w:rsidRDefault="00833198" w:rsidP="00BA3018">
      <w:pPr>
        <w:pStyle w:val="Heading3"/>
      </w:pPr>
      <w:r>
        <w:t xml:space="preserve"> a. Each sales representative writes many invoices.</w:t>
      </w:r>
    </w:p>
    <w:p w14:paraId="7D0E5222" w14:textId="7A2B7743" w:rsidR="00833198" w:rsidRDefault="00833198" w:rsidP="00BA3018">
      <w:pPr>
        <w:pStyle w:val="Heading3"/>
      </w:pPr>
      <w:r>
        <w:t xml:space="preserve"> b. Each invoice is written by one sales representative.</w:t>
      </w:r>
    </w:p>
    <w:p w14:paraId="2971D0CC" w14:textId="77777777" w:rsidR="00833198" w:rsidRDefault="00833198" w:rsidP="00BA3018">
      <w:pPr>
        <w:pStyle w:val="Heading3"/>
      </w:pPr>
      <w:r>
        <w:t xml:space="preserve"> c. Each sales representative is assigned to one department.</w:t>
      </w:r>
    </w:p>
    <w:p w14:paraId="0E63F210" w14:textId="77777777" w:rsidR="00833198" w:rsidRDefault="00833198" w:rsidP="00BA3018">
      <w:pPr>
        <w:pStyle w:val="Heading3"/>
      </w:pPr>
      <w:r>
        <w:t xml:space="preserve"> d. Each department has many sales representatives.</w:t>
      </w:r>
    </w:p>
    <w:p w14:paraId="2B49FC06" w14:textId="77777777" w:rsidR="00833198" w:rsidRDefault="00833198" w:rsidP="00BA3018">
      <w:pPr>
        <w:pStyle w:val="Heading3"/>
      </w:pPr>
      <w:r>
        <w:t xml:space="preserve"> e. Each customer can generate many invoices.</w:t>
      </w:r>
    </w:p>
    <w:p w14:paraId="51B71DF4" w14:textId="11F32548" w:rsidR="00A84C0D" w:rsidRDefault="00833198" w:rsidP="00BA3018">
      <w:pPr>
        <w:pStyle w:val="Heading3"/>
      </w:pPr>
      <w:r>
        <w:t xml:space="preserve"> f. Each invoice is generated by one customer.</w:t>
      </w:r>
    </w:p>
    <w:p w14:paraId="6D74D7B2" w14:textId="77777777" w:rsidR="00BA3018" w:rsidRDefault="00BA3018" w:rsidP="00BA3018">
      <w:pPr>
        <w:keepNext/>
        <w:jc w:val="center"/>
      </w:pPr>
      <w:r>
        <w:rPr>
          <w:noProof/>
        </w:rPr>
        <w:drawing>
          <wp:inline distT="0" distB="0" distL="0" distR="0" wp14:anchorId="4AF2BA67" wp14:editId="7FD949BA">
            <wp:extent cx="4763251" cy="320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29" cy="3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4E4" w14:textId="3916D034" w:rsidR="00BA3018" w:rsidRDefault="00BA3018" w:rsidP="00BA3018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r w:rsidR="006C3B75">
        <w:fldChar w:fldCharType="begin"/>
      </w:r>
      <w:r w:rsidR="006C3B75">
        <w:instrText xml:space="preserve"> SEQ Figure \* ARABIC </w:instrText>
      </w:r>
      <w:r w:rsidR="006C3B75">
        <w:fldChar w:fldCharType="separate"/>
      </w:r>
      <w:r w:rsidR="00957514">
        <w:rPr>
          <w:noProof/>
        </w:rPr>
        <w:t>2</w:t>
      </w:r>
      <w:r w:rsidR="006C3B75">
        <w:rPr>
          <w:noProof/>
        </w:rPr>
        <w:fldChar w:fldCharType="end"/>
      </w:r>
      <w:r>
        <w:t xml:space="preserve">: Crow's Foot </w:t>
      </w:r>
      <w:r>
        <w:rPr>
          <w:rFonts w:ascii="Calibri" w:hAnsi="Calibri" w:cs="Calibri"/>
        </w:rPr>
        <w:t xml:space="preserve">ERD of </w:t>
      </w:r>
      <w:proofErr w:type="spellStart"/>
      <w:r>
        <w:rPr>
          <w:rFonts w:ascii="Calibri" w:hAnsi="Calibri" w:cs="Calibri"/>
        </w:rPr>
        <w:t>ProdCo</w:t>
      </w:r>
      <w:proofErr w:type="spellEnd"/>
      <w:r>
        <w:rPr>
          <w:rFonts w:ascii="Calibri" w:hAnsi="Calibri" w:cs="Calibri"/>
        </w:rPr>
        <w:t xml:space="preserve"> company</w:t>
      </w:r>
    </w:p>
    <w:p w14:paraId="338E964B" w14:textId="2A9233B0" w:rsidR="00BA3018" w:rsidRDefault="00BA3018" w:rsidP="00BA3018">
      <w:pPr>
        <w:pStyle w:val="Heading2"/>
      </w:pPr>
      <w:r>
        <w:t xml:space="preserve">Problem 16: Create a Crow’s Foot ERD for each of the following descriptions. (Note that the word </w:t>
      </w:r>
      <w:r w:rsidRPr="00BA3018">
        <w:rPr>
          <w:i/>
          <w:iCs/>
        </w:rPr>
        <w:t>many</w:t>
      </w:r>
      <w:r>
        <w:t xml:space="preserve"> merely means </w:t>
      </w:r>
      <w:r w:rsidRPr="00BA3018">
        <w:rPr>
          <w:i/>
          <w:iCs/>
        </w:rPr>
        <w:t>more than one</w:t>
      </w:r>
      <w:r>
        <w:t xml:space="preserve"> in the database modeling environment.)</w:t>
      </w:r>
    </w:p>
    <w:p w14:paraId="45D5C041" w14:textId="107BF246" w:rsidR="00BA3018" w:rsidRDefault="00BA3018" w:rsidP="00BA3018">
      <w:pPr>
        <w:pStyle w:val="Heading3"/>
      </w:pPr>
      <w:r>
        <w:t>c. An airliner can be assigned to fly many flights, but each flight is flown by only one airliner.</w:t>
      </w:r>
    </w:p>
    <w:p w14:paraId="31B0B1DB" w14:textId="77777777" w:rsidR="00290E4F" w:rsidRDefault="00290E4F" w:rsidP="00290E4F">
      <w:pPr>
        <w:keepNext/>
        <w:jc w:val="center"/>
      </w:pPr>
      <w:r>
        <w:rPr>
          <w:noProof/>
        </w:rPr>
        <w:drawing>
          <wp:inline distT="0" distB="0" distL="0" distR="0" wp14:anchorId="6F316EEE" wp14:editId="1BB68F27">
            <wp:extent cx="4684406" cy="10713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06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623" w14:textId="4B80FD48" w:rsidR="00BA3018" w:rsidRPr="00BA3018" w:rsidRDefault="00290E4F" w:rsidP="00290E4F">
      <w:pPr>
        <w:pStyle w:val="Caption"/>
        <w:jc w:val="center"/>
      </w:pPr>
      <w:r>
        <w:t xml:space="preserve">Figure </w:t>
      </w:r>
      <w:r w:rsidR="006C3B75">
        <w:fldChar w:fldCharType="begin"/>
      </w:r>
      <w:r w:rsidR="006C3B75">
        <w:instrText xml:space="preserve"> SEQ Figure \* ARABIC </w:instrText>
      </w:r>
      <w:r w:rsidR="006C3B75">
        <w:fldChar w:fldCharType="separate"/>
      </w:r>
      <w:r w:rsidR="00957514">
        <w:rPr>
          <w:noProof/>
        </w:rPr>
        <w:t>3</w:t>
      </w:r>
      <w:r w:rsidR="006C3B75">
        <w:rPr>
          <w:noProof/>
        </w:rPr>
        <w:fldChar w:fldCharType="end"/>
      </w:r>
      <w:r>
        <w:t>: Crow's Foot ERD of Airliner and Flight</w:t>
      </w:r>
    </w:p>
    <w:p w14:paraId="498A4A7A" w14:textId="1A9682E8" w:rsidR="00BA3018" w:rsidRDefault="00BA3018" w:rsidP="00BA3018">
      <w:pPr>
        <w:pStyle w:val="Heading3"/>
      </w:pPr>
      <w:r>
        <w:lastRenderedPageBreak/>
        <w:t xml:space="preserve">d. The </w:t>
      </w:r>
      <w:proofErr w:type="spellStart"/>
      <w:r>
        <w:t>KwikTite</w:t>
      </w:r>
      <w:proofErr w:type="spellEnd"/>
      <w:r>
        <w:t xml:space="preserve"> Corporation operates many factories. Each factory </w:t>
      </w:r>
      <w:proofErr w:type="gramStart"/>
      <w:r>
        <w:t>is located in</w:t>
      </w:r>
      <w:proofErr w:type="gramEnd"/>
      <w:r>
        <w:t xml:space="preserve"> a region, and each region can be “home” to many of </w:t>
      </w:r>
      <w:proofErr w:type="spellStart"/>
      <w:r>
        <w:t>KwikTite’s</w:t>
      </w:r>
      <w:proofErr w:type="spellEnd"/>
      <w:r>
        <w:t xml:space="preserve"> factories. Each factory has many employees, but each employee is employed by only one factory.</w:t>
      </w:r>
    </w:p>
    <w:p w14:paraId="4AA714A1" w14:textId="77777777" w:rsidR="00957514" w:rsidRDefault="00957514" w:rsidP="00957514">
      <w:pPr>
        <w:keepNext/>
        <w:jc w:val="center"/>
      </w:pPr>
      <w:r>
        <w:rPr>
          <w:noProof/>
        </w:rPr>
        <w:drawing>
          <wp:inline distT="0" distB="0" distL="0" distR="0" wp14:anchorId="3E9EB871" wp14:editId="16045FC0">
            <wp:extent cx="6400800" cy="103378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8A7" w14:textId="147C8ABF" w:rsidR="00BA3018" w:rsidRPr="00BA3018" w:rsidRDefault="00957514" w:rsidP="00957514">
      <w:pPr>
        <w:pStyle w:val="Caption"/>
        <w:jc w:val="center"/>
      </w:pPr>
      <w:r>
        <w:t xml:space="preserve">Figure </w:t>
      </w:r>
      <w:r w:rsidR="00F23BA4">
        <w:fldChar w:fldCharType="begin"/>
      </w:r>
      <w:r w:rsidR="00F23BA4">
        <w:instrText xml:space="preserve"> SEQ Figure \* ARABIC </w:instrText>
      </w:r>
      <w:r w:rsidR="00F23BA4">
        <w:fldChar w:fldCharType="separate"/>
      </w:r>
      <w:r>
        <w:rPr>
          <w:noProof/>
        </w:rPr>
        <w:t>4</w:t>
      </w:r>
      <w:r w:rsidR="00F23BA4">
        <w:rPr>
          <w:noProof/>
        </w:rPr>
        <w:fldChar w:fldCharType="end"/>
      </w:r>
      <w:r w:rsidRPr="004028A6">
        <w:t xml:space="preserve">: Crow's Foot ERD of </w:t>
      </w:r>
      <w:proofErr w:type="spellStart"/>
      <w:r>
        <w:t>KwikTite</w:t>
      </w:r>
      <w:proofErr w:type="spellEnd"/>
      <w:r>
        <w:t xml:space="preserve"> C</w:t>
      </w:r>
      <w:r>
        <w:rPr>
          <w:rFonts w:ascii="Calibri" w:hAnsi="Calibri" w:cs="Calibri"/>
        </w:rPr>
        <w:t>orporation</w:t>
      </w:r>
    </w:p>
    <w:sectPr w:rsidR="00BA3018" w:rsidRPr="00BA3018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EECA" w14:textId="77777777" w:rsidR="00F23BA4" w:rsidRDefault="00F23BA4" w:rsidP="00A63A6C">
      <w:pPr>
        <w:spacing w:after="0" w:line="240" w:lineRule="auto"/>
      </w:pPr>
      <w:r>
        <w:separator/>
      </w:r>
    </w:p>
  </w:endnote>
  <w:endnote w:type="continuationSeparator" w:id="0">
    <w:p w14:paraId="2D8AD4B8" w14:textId="77777777" w:rsidR="00F23BA4" w:rsidRDefault="00F23BA4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3823F" w14:textId="77777777" w:rsidR="00F23BA4" w:rsidRDefault="00F23BA4" w:rsidP="00A63A6C">
      <w:pPr>
        <w:spacing w:after="0" w:line="240" w:lineRule="auto"/>
      </w:pPr>
      <w:r>
        <w:separator/>
      </w:r>
    </w:p>
  </w:footnote>
  <w:footnote w:type="continuationSeparator" w:id="0">
    <w:p w14:paraId="78F2DF59" w14:textId="77777777" w:rsidR="00F23BA4" w:rsidRDefault="00F23BA4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5478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2A40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DA5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30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FC49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06A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A20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9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1A6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2AD222D8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34A7"/>
    <w:multiLevelType w:val="hybridMultilevel"/>
    <w:tmpl w:val="4F3C0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4756E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4FADCjh6UtAAAA"/>
  </w:docVars>
  <w:rsids>
    <w:rsidRoot w:val="002F3064"/>
    <w:rsid w:val="00002642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D199E"/>
    <w:rsid w:val="000E0B2C"/>
    <w:rsid w:val="000F323E"/>
    <w:rsid w:val="001237B0"/>
    <w:rsid w:val="0012479D"/>
    <w:rsid w:val="001401F6"/>
    <w:rsid w:val="00146542"/>
    <w:rsid w:val="00166D3B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56FE5"/>
    <w:rsid w:val="002669F8"/>
    <w:rsid w:val="0028265E"/>
    <w:rsid w:val="00290E4F"/>
    <w:rsid w:val="002963BF"/>
    <w:rsid w:val="002A4639"/>
    <w:rsid w:val="002B4439"/>
    <w:rsid w:val="002E700F"/>
    <w:rsid w:val="002F21B6"/>
    <w:rsid w:val="002F3064"/>
    <w:rsid w:val="002F517F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3993"/>
    <w:rsid w:val="003E7742"/>
    <w:rsid w:val="003F234D"/>
    <w:rsid w:val="003F76E8"/>
    <w:rsid w:val="00475E10"/>
    <w:rsid w:val="004A7CCE"/>
    <w:rsid w:val="004C0C3F"/>
    <w:rsid w:val="004C2EAA"/>
    <w:rsid w:val="004C43D2"/>
    <w:rsid w:val="004C6B8A"/>
    <w:rsid w:val="004E4BD9"/>
    <w:rsid w:val="004E5762"/>
    <w:rsid w:val="004F68E1"/>
    <w:rsid w:val="00503CB7"/>
    <w:rsid w:val="00506419"/>
    <w:rsid w:val="00506E3F"/>
    <w:rsid w:val="00522DD6"/>
    <w:rsid w:val="00533DB7"/>
    <w:rsid w:val="00561D22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6C3B75"/>
    <w:rsid w:val="00716D4F"/>
    <w:rsid w:val="00723BEA"/>
    <w:rsid w:val="007574CB"/>
    <w:rsid w:val="0076342B"/>
    <w:rsid w:val="007766B6"/>
    <w:rsid w:val="007831F1"/>
    <w:rsid w:val="007C106A"/>
    <w:rsid w:val="007E10BC"/>
    <w:rsid w:val="007E3857"/>
    <w:rsid w:val="007F19C0"/>
    <w:rsid w:val="007F250D"/>
    <w:rsid w:val="008178B9"/>
    <w:rsid w:val="00823670"/>
    <w:rsid w:val="00833198"/>
    <w:rsid w:val="00841014"/>
    <w:rsid w:val="00846719"/>
    <w:rsid w:val="008546A8"/>
    <w:rsid w:val="00857787"/>
    <w:rsid w:val="00864509"/>
    <w:rsid w:val="00885BC3"/>
    <w:rsid w:val="00890582"/>
    <w:rsid w:val="008A62F6"/>
    <w:rsid w:val="008C3979"/>
    <w:rsid w:val="008C770D"/>
    <w:rsid w:val="008E0946"/>
    <w:rsid w:val="008F2B87"/>
    <w:rsid w:val="0090464F"/>
    <w:rsid w:val="00922B8C"/>
    <w:rsid w:val="00922FCD"/>
    <w:rsid w:val="00942644"/>
    <w:rsid w:val="00957514"/>
    <w:rsid w:val="00960759"/>
    <w:rsid w:val="00965DF5"/>
    <w:rsid w:val="009802BB"/>
    <w:rsid w:val="009A3397"/>
    <w:rsid w:val="009D472B"/>
    <w:rsid w:val="009F4FE7"/>
    <w:rsid w:val="00A05179"/>
    <w:rsid w:val="00A42FBA"/>
    <w:rsid w:val="00A57E76"/>
    <w:rsid w:val="00A618B4"/>
    <w:rsid w:val="00A63A6C"/>
    <w:rsid w:val="00A7782A"/>
    <w:rsid w:val="00A84C0D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A3018"/>
    <w:rsid w:val="00BB7CCE"/>
    <w:rsid w:val="00BD1E31"/>
    <w:rsid w:val="00BE0D18"/>
    <w:rsid w:val="00C034E4"/>
    <w:rsid w:val="00C11723"/>
    <w:rsid w:val="00C44989"/>
    <w:rsid w:val="00C6044C"/>
    <w:rsid w:val="00C86B2A"/>
    <w:rsid w:val="00C97BBF"/>
    <w:rsid w:val="00CB0F75"/>
    <w:rsid w:val="00CB1BEB"/>
    <w:rsid w:val="00CB26A5"/>
    <w:rsid w:val="00CB43CD"/>
    <w:rsid w:val="00CB7AC7"/>
    <w:rsid w:val="00CD2A19"/>
    <w:rsid w:val="00CD7B1F"/>
    <w:rsid w:val="00CE4711"/>
    <w:rsid w:val="00D1081A"/>
    <w:rsid w:val="00D42475"/>
    <w:rsid w:val="00D528B9"/>
    <w:rsid w:val="00D74C75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55D11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23BA4"/>
    <w:rsid w:val="00F42E7A"/>
    <w:rsid w:val="00F4640E"/>
    <w:rsid w:val="00F67BFA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CC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BAB7B4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FA"/>
    <w:pPr>
      <w:jc w:val="both"/>
    </w:pPr>
    <w:rPr>
      <w:rFonts w:ascii="Tw Cen MT" w:hAnsi="Tw Cen MT"/>
      <w:color w:val="auto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6419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A3018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3B3937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3B3937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sz w:val="24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06419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3B3937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3B3937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3B3937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3B3937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960759"/>
    <w:pPr>
      <w:numPr>
        <w:numId w:val="3"/>
      </w:numPr>
    </w:pPr>
    <w:rPr>
      <w:sz w:val="28"/>
    </w:r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957514"/>
    <w:pPr>
      <w:spacing w:after="200" w:line="240" w:lineRule="auto"/>
    </w:pPr>
    <w:rPr>
      <w:iCs/>
      <w:sz w:val="2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3B3937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3B3937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018"/>
    <w:rPr>
      <w:rFonts w:asciiTheme="majorHAnsi" w:eastAsiaTheme="majorEastAsia" w:hAnsiTheme="majorHAnsi" w:cstheme="majorBidi"/>
      <w:b/>
      <w:color w:val="auto"/>
      <w:sz w:val="28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6928D"/>
      </a:dk1>
      <a:lt1>
        <a:sysClr val="window" lastClr="3B3937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2021-01-20T14:46:00Z</dcterms:created>
  <dcterms:modified xsi:type="dcterms:W3CDTF">2021-02-04T16:56:00Z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
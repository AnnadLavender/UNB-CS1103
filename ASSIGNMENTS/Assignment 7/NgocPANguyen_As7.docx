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B252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1A23D5F" wp14:editId="581957B4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22280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3D5F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1AA22280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F466756" wp14:editId="2AF72B01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AC67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67399A41" wp14:editId="27DFA81A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60273EFA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4F76DCEA" w14:textId="1409BA5B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FD1C61">
              <w:rPr>
                <w:color w:val="FFFFFF"/>
              </w:rPr>
              <w:t>10</w:t>
            </w:r>
            <w:r w:rsidRPr="008178B9">
              <w:rPr>
                <w:color w:val="FFFFFF"/>
              </w:rPr>
              <w:t>3 -</w:t>
            </w:r>
            <w:r w:rsidR="003B4B46" w:rsidRPr="008178B9">
              <w:rPr>
                <w:color w:val="FFFFFF"/>
              </w:rPr>
              <w:t xml:space="preserve"> </w:t>
            </w:r>
            <w:r w:rsidRPr="008178B9">
              <w:rPr>
                <w:color w:val="FFFFFF"/>
              </w:rPr>
              <w:t>FR0</w:t>
            </w:r>
            <w:r w:rsidR="00FD1C61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 xml:space="preserve">B </w:t>
            </w:r>
          </w:p>
          <w:p w14:paraId="1E05D0C8" w14:textId="1A113028" w:rsidR="001F494C" w:rsidRDefault="001F494C" w:rsidP="00D528B9">
            <w:pPr>
              <w:pStyle w:val="Subtitle"/>
            </w:pPr>
            <w:r w:rsidRPr="008178B9">
              <w:rPr>
                <w:color w:val="FFFFFF"/>
              </w:rPr>
              <w:t xml:space="preserve">Assignment </w:t>
            </w:r>
            <w:r w:rsidR="00FD1C61">
              <w:rPr>
                <w:color w:val="FFFFFF"/>
              </w:rPr>
              <w:t>7</w:t>
            </w:r>
          </w:p>
        </w:tc>
      </w:tr>
      <w:tr w:rsidR="001F494C" w14:paraId="0345DFF9" w14:textId="77777777" w:rsidTr="001F494C">
        <w:tc>
          <w:tcPr>
            <w:tcW w:w="9498" w:type="dxa"/>
            <w:tcMar>
              <w:top w:w="454" w:type="dxa"/>
            </w:tcMar>
          </w:tcPr>
          <w:p w14:paraId="5CA7F11C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31D9956A" w14:textId="26C5AE91" w:rsidR="001F494C" w:rsidRPr="00D528B9" w:rsidRDefault="00FD1C61" w:rsidP="00D528B9">
            <w:pPr>
              <w:pStyle w:val="Author"/>
            </w:pPr>
            <w:r>
              <w:rPr>
                <w:sz w:val="36"/>
                <w:szCs w:val="36"/>
              </w:rPr>
              <w:t>April</w:t>
            </w:r>
            <w:r w:rsidR="003B4B46" w:rsidRPr="003B4B46">
              <w:rPr>
                <w:sz w:val="36"/>
                <w:szCs w:val="36"/>
              </w:rPr>
              <w:t xml:space="preserve"> 2021</w:t>
            </w:r>
          </w:p>
        </w:tc>
      </w:tr>
    </w:tbl>
    <w:p w14:paraId="2AAE0C7B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722186ED" w14:textId="483D9288" w:rsidR="00CB7AC7" w:rsidRDefault="00FD1C61" w:rsidP="00CB7AC7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lastRenderedPageBreak/>
        <w:t>Review Questions:</w:t>
      </w:r>
    </w:p>
    <w:p w14:paraId="63871E4C" w14:textId="473E569B" w:rsidR="00F42E7A" w:rsidRDefault="00FD1C61" w:rsidP="00FD1C61">
      <w:pPr>
        <w:pStyle w:val="Heading2"/>
      </w:pPr>
      <w:r>
        <w:t xml:space="preserve">Question 1: </w:t>
      </w:r>
      <w:r>
        <w:t>What is Big Data? Give a brief definition</w:t>
      </w:r>
      <w:r>
        <w:t>.</w:t>
      </w:r>
    </w:p>
    <w:p w14:paraId="3D8D4676" w14:textId="0AACD394" w:rsidR="00FD1C61" w:rsidRDefault="00FD1C61" w:rsidP="00FD1C61">
      <w:r>
        <w:t xml:space="preserve">Big Data generally </w:t>
      </w:r>
      <w:r w:rsidR="00263EB3">
        <w:t>is</w:t>
      </w:r>
      <w:r>
        <w:t xml:space="preserve"> a set of data that displays the characteristics of volume, velocity, and variety</w:t>
      </w:r>
      <w:r w:rsidR="007A0A66">
        <w:t>.</w:t>
      </w:r>
    </w:p>
    <w:p w14:paraId="28DCB4CD" w14:textId="1E635CC8" w:rsidR="007A0A66" w:rsidRDefault="007A0A66" w:rsidP="007A0A66">
      <w:pPr>
        <w:pStyle w:val="Heading2"/>
      </w:pPr>
      <w:r>
        <w:t xml:space="preserve">Question 2: </w:t>
      </w:r>
      <w:r>
        <w:t>What are the traditional 3 Vs of Big Data? Briefly, define each.</w:t>
      </w:r>
    </w:p>
    <w:p w14:paraId="64EB2B76" w14:textId="245D39A9" w:rsidR="007A0A66" w:rsidRDefault="00565E7B" w:rsidP="00565E7B">
      <w:pPr>
        <w:pStyle w:val="ListBullet"/>
      </w:pPr>
      <w:r w:rsidRPr="00565E7B">
        <w:rPr>
          <w:b/>
          <w:bCs/>
        </w:rPr>
        <w:t xml:space="preserve">Volume: </w:t>
      </w:r>
      <w:r>
        <w:t>T</w:t>
      </w:r>
      <w:r>
        <w:t>he quantity of data to be stored</w:t>
      </w:r>
      <w:r>
        <w:t>.</w:t>
      </w:r>
    </w:p>
    <w:p w14:paraId="20C772E4" w14:textId="21430D2D" w:rsidR="00565E7B" w:rsidRPr="00565E7B" w:rsidRDefault="00565E7B" w:rsidP="00565E7B">
      <w:pPr>
        <w:pStyle w:val="ListBullet"/>
        <w:rPr>
          <w:b/>
          <w:bCs/>
        </w:rPr>
      </w:pPr>
      <w:r w:rsidRPr="00565E7B">
        <w:rPr>
          <w:b/>
          <w:bCs/>
        </w:rPr>
        <w:t>Velocity:</w:t>
      </w:r>
      <w:r>
        <w:rPr>
          <w:b/>
          <w:bCs/>
        </w:rPr>
        <w:t xml:space="preserve"> </w:t>
      </w:r>
      <w:r>
        <w:t>T</w:t>
      </w:r>
      <w:r>
        <w:t>he speed at which data is entering the system</w:t>
      </w:r>
      <w:r>
        <w:t>.</w:t>
      </w:r>
    </w:p>
    <w:p w14:paraId="15F27A41" w14:textId="2779D8B8" w:rsidR="00565E7B" w:rsidRPr="00565E7B" w:rsidRDefault="00565E7B" w:rsidP="00565E7B">
      <w:pPr>
        <w:pStyle w:val="ListBullet"/>
        <w:rPr>
          <w:b/>
          <w:bCs/>
        </w:rPr>
      </w:pPr>
      <w:r w:rsidRPr="00565E7B">
        <w:rPr>
          <w:b/>
          <w:bCs/>
        </w:rPr>
        <w:t>Variety:</w:t>
      </w:r>
      <w:r>
        <w:rPr>
          <w:b/>
          <w:bCs/>
        </w:rPr>
        <w:t xml:space="preserve"> </w:t>
      </w:r>
      <w:r>
        <w:t>T</w:t>
      </w:r>
      <w:r>
        <w:t>he variations in the structure of the data to be stored</w:t>
      </w:r>
      <w:r>
        <w:t>.</w:t>
      </w:r>
    </w:p>
    <w:p w14:paraId="01634570" w14:textId="7FDC6154" w:rsidR="00565E7B" w:rsidRDefault="00565E7B" w:rsidP="00565E7B">
      <w:pPr>
        <w:pStyle w:val="Heading2"/>
        <w:rPr>
          <w:i/>
          <w:iCs/>
        </w:rPr>
      </w:pPr>
      <w:r>
        <w:t xml:space="preserve">Question 4: </w:t>
      </w:r>
      <w:r>
        <w:t xml:space="preserve">Explain the difference between </w:t>
      </w:r>
      <w:r w:rsidRPr="00565E7B">
        <w:rPr>
          <w:i/>
          <w:iCs/>
        </w:rPr>
        <w:t xml:space="preserve">scaling up </w:t>
      </w:r>
      <w:r>
        <w:t xml:space="preserve">and </w:t>
      </w:r>
      <w:r w:rsidRPr="00565E7B">
        <w:rPr>
          <w:i/>
          <w:iCs/>
        </w:rPr>
        <w:t>scaling out</w:t>
      </w:r>
    </w:p>
    <w:p w14:paraId="448EE088" w14:textId="741ED433" w:rsidR="00565E7B" w:rsidRDefault="00565E7B" w:rsidP="00565E7B">
      <w:pPr>
        <w:pStyle w:val="ListBullet"/>
      </w:pPr>
      <w:r>
        <w:rPr>
          <w:b/>
          <w:bCs/>
        </w:rPr>
        <w:t xml:space="preserve">Scaling up: </w:t>
      </w:r>
      <w:r>
        <w:t>A method for dealing with data growth that involves migrating the same structure to more powerful systems.</w:t>
      </w:r>
    </w:p>
    <w:p w14:paraId="5DBFA2CF" w14:textId="5C1FDD67" w:rsidR="00565E7B" w:rsidRDefault="00263EB3" w:rsidP="00565E7B">
      <w:pPr>
        <w:pStyle w:val="ListBullet"/>
      </w:pPr>
      <w:r>
        <w:rPr>
          <w:b/>
          <w:bCs/>
        </w:rPr>
        <w:t xml:space="preserve">Scaling out: </w:t>
      </w:r>
      <w:r>
        <w:t>A method for dealing with data growth that involves distributing data storage structures across a cluster of commodity servers</w:t>
      </w:r>
      <w:r>
        <w:t>.</w:t>
      </w:r>
    </w:p>
    <w:p w14:paraId="4D7D9867" w14:textId="235CBB80" w:rsidR="00263EB3" w:rsidRDefault="00263EB3" w:rsidP="00263EB3">
      <w:pPr>
        <w:pStyle w:val="Heading2"/>
      </w:pPr>
      <w:r>
        <w:t xml:space="preserve">Question </w:t>
      </w:r>
      <w:r>
        <w:t>13</w:t>
      </w:r>
      <w:r>
        <w:t>:</w:t>
      </w:r>
      <w:r>
        <w:t xml:space="preserve"> What are the four basic categories of NoSQL databases?</w:t>
      </w:r>
    </w:p>
    <w:p w14:paraId="24CBEE70" w14:textId="42B60EC5" w:rsidR="00263EB3" w:rsidRDefault="00263EB3" w:rsidP="00263EB3">
      <w:pPr>
        <w:pStyle w:val="ListBullet"/>
      </w:pPr>
      <w:r>
        <w:t>Key-value database</w:t>
      </w:r>
    </w:p>
    <w:p w14:paraId="5D6163B9" w14:textId="4498374F" w:rsidR="00263EB3" w:rsidRDefault="00B17EED" w:rsidP="00263EB3">
      <w:pPr>
        <w:pStyle w:val="ListBullet"/>
      </w:pPr>
      <w:r>
        <w:t>Document databases</w:t>
      </w:r>
    </w:p>
    <w:p w14:paraId="1E8EB6B4" w14:textId="70E7401F" w:rsidR="00B17EED" w:rsidRDefault="00B17EED" w:rsidP="00263EB3">
      <w:pPr>
        <w:pStyle w:val="ListBullet"/>
      </w:pPr>
      <w:r>
        <w:t>Column-oriented databases</w:t>
      </w:r>
    </w:p>
    <w:p w14:paraId="7293C8FD" w14:textId="09C8C164" w:rsidR="00B17EED" w:rsidRDefault="00B17EED" w:rsidP="00263EB3">
      <w:pPr>
        <w:pStyle w:val="ListBullet"/>
      </w:pPr>
      <w:r>
        <w:t>Graph databases</w:t>
      </w:r>
    </w:p>
    <w:p w14:paraId="72CCBDF7" w14:textId="77777777" w:rsidR="00B17EED" w:rsidRDefault="00B17EED" w:rsidP="00B17EED">
      <w:pPr>
        <w:pStyle w:val="Heading2"/>
      </w:pPr>
      <w:r>
        <w:t>Question 14: How are the value components of a key-value database and a document database different?</w:t>
      </w:r>
    </w:p>
    <w:p w14:paraId="26146169" w14:textId="30B0CE72" w:rsidR="00B17EED" w:rsidRPr="00B17EED" w:rsidRDefault="00B17EED" w:rsidP="00B17EED">
      <w:pPr>
        <w:pStyle w:val="ListBullet"/>
        <w:rPr>
          <w:b/>
          <w:bCs/>
        </w:rPr>
      </w:pPr>
      <w:r>
        <w:t>T</w:t>
      </w:r>
      <w:r w:rsidRPr="00B17EED">
        <w:rPr>
          <w:b/>
          <w:bCs/>
        </w:rPr>
        <w:t>he value components of a key-value database</w:t>
      </w:r>
      <w:r w:rsidRPr="00B17EED">
        <w:rPr>
          <w:b/>
          <w:bCs/>
        </w:rPr>
        <w:t xml:space="preserve">: </w:t>
      </w:r>
      <w:r>
        <w:t>T</w:t>
      </w:r>
      <w:r>
        <w:t>he value component is unintelligible to the DBMS</w:t>
      </w:r>
      <w:r>
        <w:t>.</w:t>
      </w:r>
    </w:p>
    <w:p w14:paraId="243F98DD" w14:textId="707D3910" w:rsidR="00B17EED" w:rsidRDefault="00653E86" w:rsidP="00653E86">
      <w:pPr>
        <w:pStyle w:val="ListBullet"/>
        <w:rPr>
          <w:b/>
          <w:bCs/>
        </w:rPr>
      </w:pPr>
      <w:r>
        <w:rPr>
          <w:b/>
          <w:bCs/>
        </w:rPr>
        <w:t>T</w:t>
      </w:r>
      <w:r w:rsidRPr="00653E86">
        <w:rPr>
          <w:b/>
          <w:bCs/>
        </w:rPr>
        <w:t xml:space="preserve">he value components of a </w:t>
      </w:r>
      <w:r w:rsidRPr="00653E86">
        <w:rPr>
          <w:b/>
          <w:bCs/>
        </w:rPr>
        <w:t>document</w:t>
      </w:r>
      <w:r w:rsidRPr="00653E86">
        <w:rPr>
          <w:b/>
          <w:bCs/>
        </w:rPr>
        <w:t xml:space="preserve"> database</w:t>
      </w:r>
      <w:r w:rsidRPr="00653E86">
        <w:rPr>
          <w:b/>
          <w:bCs/>
        </w:rPr>
        <w:t>:</w:t>
      </w:r>
      <w:r>
        <w:rPr>
          <w:b/>
          <w:bCs/>
        </w:rPr>
        <w:t xml:space="preserve"> </w:t>
      </w:r>
      <w:r w:rsidR="004B44EC">
        <w:t>T</w:t>
      </w:r>
      <w:r w:rsidR="004B44EC" w:rsidRPr="004B44EC">
        <w:t xml:space="preserve"> </w:t>
      </w:r>
      <w:r w:rsidR="004B44EC">
        <w:t>the value component is composed of a tag-encoded document.</w:t>
      </w:r>
    </w:p>
    <w:p w14:paraId="0FCA1167" w14:textId="560A488D" w:rsidR="004B44EC" w:rsidRPr="004B44EC" w:rsidRDefault="004B44EC" w:rsidP="004B44EC">
      <w:pPr>
        <w:tabs>
          <w:tab w:val="left" w:pos="6636"/>
        </w:tabs>
      </w:pPr>
      <w:r>
        <w:tab/>
      </w:r>
    </w:p>
    <w:sectPr w:rsidR="004B44EC" w:rsidRPr="004B44EC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3222" w14:textId="77777777" w:rsidR="00567084" w:rsidRDefault="00567084" w:rsidP="00A63A6C">
      <w:pPr>
        <w:spacing w:after="0" w:line="240" w:lineRule="auto"/>
      </w:pPr>
      <w:r>
        <w:separator/>
      </w:r>
    </w:p>
  </w:endnote>
  <w:endnote w:type="continuationSeparator" w:id="0">
    <w:p w14:paraId="09B8398B" w14:textId="77777777" w:rsidR="00567084" w:rsidRDefault="00567084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C056" w14:textId="77777777" w:rsidR="00567084" w:rsidRDefault="00567084" w:rsidP="00A63A6C">
      <w:pPr>
        <w:spacing w:after="0" w:line="240" w:lineRule="auto"/>
      </w:pPr>
      <w:r>
        <w:separator/>
      </w:r>
    </w:p>
  </w:footnote>
  <w:footnote w:type="continuationSeparator" w:id="0">
    <w:p w14:paraId="2A98F68C" w14:textId="77777777" w:rsidR="00567084" w:rsidRDefault="00567084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wFALLBsZctAAAA"/>
  </w:docVars>
  <w:rsids>
    <w:rsidRoot w:val="00FD1C61"/>
    <w:rsid w:val="00002642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B4FF3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61D9"/>
    <w:rsid w:val="001F7BC5"/>
    <w:rsid w:val="002119B2"/>
    <w:rsid w:val="0021311F"/>
    <w:rsid w:val="00220B9B"/>
    <w:rsid w:val="0022760F"/>
    <w:rsid w:val="00255ED4"/>
    <w:rsid w:val="00263EB3"/>
    <w:rsid w:val="002669F8"/>
    <w:rsid w:val="0028265E"/>
    <w:rsid w:val="002963BF"/>
    <w:rsid w:val="002A4639"/>
    <w:rsid w:val="002B4439"/>
    <w:rsid w:val="002E700F"/>
    <w:rsid w:val="002F21B6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7742"/>
    <w:rsid w:val="003F234D"/>
    <w:rsid w:val="00475E10"/>
    <w:rsid w:val="004A7CCE"/>
    <w:rsid w:val="004B44EC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65E7B"/>
    <w:rsid w:val="00567084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53E86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842D9"/>
    <w:rsid w:val="007A0A66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C3979"/>
    <w:rsid w:val="008C770D"/>
    <w:rsid w:val="008E0946"/>
    <w:rsid w:val="008F2B87"/>
    <w:rsid w:val="0090464F"/>
    <w:rsid w:val="00922B8C"/>
    <w:rsid w:val="00922FCD"/>
    <w:rsid w:val="00965DF5"/>
    <w:rsid w:val="009802BB"/>
    <w:rsid w:val="0099231B"/>
    <w:rsid w:val="009A2E5F"/>
    <w:rsid w:val="009A3397"/>
    <w:rsid w:val="009D472B"/>
    <w:rsid w:val="009F4FE7"/>
    <w:rsid w:val="00A05179"/>
    <w:rsid w:val="00A57E76"/>
    <w:rsid w:val="00A618B4"/>
    <w:rsid w:val="00A63A6C"/>
    <w:rsid w:val="00A7782A"/>
    <w:rsid w:val="00AB538E"/>
    <w:rsid w:val="00AC353D"/>
    <w:rsid w:val="00AE6FF4"/>
    <w:rsid w:val="00B060F1"/>
    <w:rsid w:val="00B069D9"/>
    <w:rsid w:val="00B0794A"/>
    <w:rsid w:val="00B07FC3"/>
    <w:rsid w:val="00B12B10"/>
    <w:rsid w:val="00B17EED"/>
    <w:rsid w:val="00B225C1"/>
    <w:rsid w:val="00B31872"/>
    <w:rsid w:val="00B37CAC"/>
    <w:rsid w:val="00BE0D18"/>
    <w:rsid w:val="00C034E4"/>
    <w:rsid w:val="00C11723"/>
    <w:rsid w:val="00C16383"/>
    <w:rsid w:val="00C53DCC"/>
    <w:rsid w:val="00C6044C"/>
    <w:rsid w:val="00C86B2A"/>
    <w:rsid w:val="00C97BBF"/>
    <w:rsid w:val="00CB43CD"/>
    <w:rsid w:val="00CB7AC7"/>
    <w:rsid w:val="00CD2A19"/>
    <w:rsid w:val="00CD7B1F"/>
    <w:rsid w:val="00CE4711"/>
    <w:rsid w:val="00D1081A"/>
    <w:rsid w:val="00D42475"/>
    <w:rsid w:val="00D528B9"/>
    <w:rsid w:val="00D91887"/>
    <w:rsid w:val="00DB1878"/>
    <w:rsid w:val="00DB5DAB"/>
    <w:rsid w:val="00DC49B0"/>
    <w:rsid w:val="00DD26AE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42E7A"/>
    <w:rsid w:val="00F4640E"/>
    <w:rsid w:val="00F75750"/>
    <w:rsid w:val="00FC0730"/>
    <w:rsid w:val="00FC444A"/>
    <w:rsid w:val="00FD1C61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E73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BBBBBB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B2A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1E1E1E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1E1E1E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1E1E1E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1E1E1E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6B2A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Code"/>
    <w:next w:val="Normal"/>
    <w:link w:val="QuoteChar"/>
    <w:uiPriority w:val="29"/>
    <w:qFormat/>
    <w:rsid w:val="009802BB"/>
    <w:rPr>
      <w:color w:val="1E1E1E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1E1E1E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1E1E1E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1E1E1E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1E1E1E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1E1E1E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013FD8"/>
    <w:pPr>
      <w:spacing w:after="200" w:line="240" w:lineRule="auto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1E1E1E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1E1E1E" w:themeColor="background1"/>
      <w:sz w:val="32"/>
      <w:szCs w:val="28"/>
    </w:rPr>
  </w:style>
  <w:style w:type="paragraph" w:customStyle="1" w:styleId="Code">
    <w:name w:val="Code"/>
    <w:next w:val="Normal"/>
    <w:link w:val="CodeChar"/>
    <w:autoRedefine/>
    <w:qFormat/>
    <w:rsid w:val="00DD26AE"/>
    <w:pPr>
      <w:spacing w:after="120" w:line="240" w:lineRule="auto"/>
      <w:ind w:left="720"/>
    </w:pPr>
    <w:rPr>
      <w:rFonts w:ascii="Courier New" w:hAnsi="Courier New"/>
      <w:color w:val="3A3A3A" w:themeColor="accent6"/>
      <w:sz w:val="24"/>
    </w:rPr>
  </w:style>
  <w:style w:type="character" w:customStyle="1" w:styleId="CodeChar">
    <w:name w:val="Code Char"/>
    <w:basedOn w:val="Quote4Char"/>
    <w:link w:val="Code"/>
    <w:rsid w:val="00DD26AE"/>
    <w:rPr>
      <w:rFonts w:ascii="Courier New" w:hAnsi="Courier New"/>
      <w:i w:val="0"/>
      <w:color w:val="3A3A3A" w:themeColor="accent6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979797"/>
      </a:dk1>
      <a:lt1>
        <a:sysClr val="window" lastClr="1E1E1E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2021-04-10T22:48:00Z</dcterms:created>
  <dcterms:modified xsi:type="dcterms:W3CDTF">2021-04-11T01:44:00Z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
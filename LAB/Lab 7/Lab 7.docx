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2A50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93819BA" wp14:editId="683FBE99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E37C2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819BA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0D6E37C2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07FDF1A" wp14:editId="749EDB62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7C89F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D533105" wp14:editId="4B8C4E61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61223FFB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36DA209F" w14:textId="2DE1CC47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D63F9C">
              <w:rPr>
                <w:color w:val="FFFFFF"/>
              </w:rPr>
              <w:t>10</w:t>
            </w:r>
            <w:r w:rsidRPr="008178B9">
              <w:rPr>
                <w:color w:val="FFFFFF"/>
              </w:rPr>
              <w:t>3 -</w:t>
            </w:r>
            <w:r w:rsidR="003B4B46" w:rsidRPr="008178B9">
              <w:rPr>
                <w:color w:val="FFFFFF"/>
              </w:rPr>
              <w:t xml:space="preserve"> </w:t>
            </w:r>
            <w:r w:rsidRPr="008178B9">
              <w:rPr>
                <w:color w:val="FFFFFF"/>
              </w:rPr>
              <w:t>FR0</w:t>
            </w:r>
            <w:r w:rsidR="00D63F9C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 xml:space="preserve">B </w:t>
            </w:r>
          </w:p>
          <w:p w14:paraId="69223A44" w14:textId="0E8DAC8D" w:rsidR="001F494C" w:rsidRDefault="00D63F9C" w:rsidP="00D528B9">
            <w:pPr>
              <w:pStyle w:val="Subtitle"/>
            </w:pPr>
            <w:r>
              <w:rPr>
                <w:color w:val="FFFFFF"/>
              </w:rPr>
              <w:t>Lab 7</w:t>
            </w:r>
          </w:p>
        </w:tc>
      </w:tr>
      <w:tr w:rsidR="001F494C" w14:paraId="04B59261" w14:textId="77777777" w:rsidTr="001F494C">
        <w:tc>
          <w:tcPr>
            <w:tcW w:w="9498" w:type="dxa"/>
            <w:tcMar>
              <w:top w:w="454" w:type="dxa"/>
            </w:tcMar>
          </w:tcPr>
          <w:p w14:paraId="79FD74FE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0B7E3B4C" w14:textId="0D41295A" w:rsidR="001F494C" w:rsidRPr="00D528B9" w:rsidRDefault="00D63F9C" w:rsidP="00D528B9">
            <w:pPr>
              <w:pStyle w:val="Author"/>
            </w:pPr>
            <w:r>
              <w:rPr>
                <w:sz w:val="36"/>
                <w:szCs w:val="36"/>
              </w:rPr>
              <w:t xml:space="preserve">March </w:t>
            </w:r>
            <w:r w:rsidR="003B4B46" w:rsidRPr="003B4B46">
              <w:rPr>
                <w:sz w:val="36"/>
                <w:szCs w:val="36"/>
              </w:rPr>
              <w:t>2021</w:t>
            </w:r>
          </w:p>
        </w:tc>
      </w:tr>
    </w:tbl>
    <w:p w14:paraId="44BD3674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29DEE838" w14:textId="4BB34451" w:rsidR="00CB7AC7" w:rsidRDefault="00D63F9C" w:rsidP="00CB7AC7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Exercise:</w:t>
      </w:r>
    </w:p>
    <w:p w14:paraId="22581C08" w14:textId="7672D22C" w:rsidR="00F42E7A" w:rsidRDefault="00D63F9C" w:rsidP="00D63F9C">
      <w:pPr>
        <w:pStyle w:val="Heading2"/>
      </w:pPr>
      <w:r>
        <w:t>Add a scholarship column of type INT and default value of 0 to the Student table</w:t>
      </w:r>
      <w:r>
        <w:t>:</w:t>
      </w:r>
    </w:p>
    <w:p w14:paraId="2DF5E8C8" w14:textId="4B156F6E" w:rsidR="00D63F9C" w:rsidRDefault="00D63F9C" w:rsidP="00D63F9C">
      <w:pPr>
        <w:pStyle w:val="Code"/>
      </w:pPr>
      <w:r w:rsidRPr="00D63F9C">
        <w:t xml:space="preserve">ALTER TABLE Students ADD scholarship </w:t>
      </w:r>
      <w:proofErr w:type="gramStart"/>
      <w:r w:rsidRPr="00D63F9C">
        <w:t>INT;</w:t>
      </w:r>
      <w:proofErr w:type="gramEnd"/>
    </w:p>
    <w:p w14:paraId="76D6A707" w14:textId="77777777" w:rsidR="00D63F9C" w:rsidRDefault="00D63F9C" w:rsidP="00D63F9C">
      <w:pPr>
        <w:keepNext/>
        <w:jc w:val="center"/>
      </w:pPr>
      <w:r w:rsidRPr="00D63F9C">
        <w:drawing>
          <wp:inline distT="0" distB="0" distL="0" distR="0" wp14:anchorId="537BEF3B" wp14:editId="42CA7A8E">
            <wp:extent cx="6400800" cy="137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BCBC" w14:textId="3F646109" w:rsidR="00D63F9C" w:rsidRDefault="00D63F9C" w:rsidP="00D63F9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160702">
          <w:rPr>
            <w:noProof/>
          </w:rPr>
          <w:t>1</w:t>
        </w:r>
      </w:fldSimple>
      <w:r>
        <w:t xml:space="preserve">: </w:t>
      </w:r>
      <w:r>
        <w:rPr>
          <w:noProof/>
        </w:rPr>
        <w:t>Students Table after adding a scholarship table.</w:t>
      </w:r>
    </w:p>
    <w:p w14:paraId="3F210235" w14:textId="705E925A" w:rsidR="00D63F9C" w:rsidRDefault="00D63F9C" w:rsidP="00D63F9C"/>
    <w:p w14:paraId="7721847F" w14:textId="3AE67503" w:rsidR="00D63F9C" w:rsidRDefault="00D63F9C" w:rsidP="00D63F9C">
      <w:pPr>
        <w:pStyle w:val="Heading2"/>
      </w:pPr>
      <w:r>
        <w:t xml:space="preserve">Write a </w:t>
      </w:r>
      <w:r>
        <w:t xml:space="preserve">stored procedure called </w:t>
      </w:r>
      <w:proofErr w:type="spellStart"/>
      <w:r>
        <w:t>AcceptStudent</w:t>
      </w:r>
      <w:proofErr w:type="spellEnd"/>
      <w:r>
        <w:t>:</w:t>
      </w:r>
    </w:p>
    <w:p w14:paraId="227ED347" w14:textId="77777777" w:rsidR="00D63F9C" w:rsidRDefault="00D63F9C" w:rsidP="00D63F9C">
      <w:pPr>
        <w:pStyle w:val="Code"/>
      </w:pPr>
      <w:r>
        <w:t xml:space="preserve">CREATE PROCEDURE </w:t>
      </w:r>
      <w:proofErr w:type="spellStart"/>
      <w:r>
        <w:t>AcceptStudent</w:t>
      </w:r>
      <w:proofErr w:type="spellEnd"/>
    </w:p>
    <w:p w14:paraId="767C180B" w14:textId="77777777" w:rsidR="00D63F9C" w:rsidRDefault="00D63F9C" w:rsidP="00D63F9C">
      <w:pPr>
        <w:pStyle w:val="Code"/>
      </w:pPr>
      <w:r>
        <w:t xml:space="preserve">  (</w:t>
      </w:r>
    </w:p>
    <w:p w14:paraId="11B34241" w14:textId="77777777" w:rsidR="00D63F9C" w:rsidRDefault="00D63F9C" w:rsidP="00D63F9C">
      <w:pPr>
        <w:pStyle w:val="Code"/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5016C97" w14:textId="77777777" w:rsidR="00D63F9C" w:rsidRDefault="00D63F9C" w:rsidP="00D63F9C">
      <w:pPr>
        <w:pStyle w:val="Code"/>
      </w:pPr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42AFA071" w14:textId="77777777" w:rsidR="00D63F9C" w:rsidRDefault="00D63F9C" w:rsidP="00D63F9C">
      <w:pPr>
        <w:pStyle w:val="Code"/>
      </w:pPr>
      <w:r>
        <w:t xml:space="preserve">    average FLOAT</w:t>
      </w:r>
    </w:p>
    <w:p w14:paraId="66AAE2BE" w14:textId="77777777" w:rsidR="00D63F9C" w:rsidRDefault="00D63F9C" w:rsidP="00D63F9C">
      <w:pPr>
        <w:pStyle w:val="Code"/>
      </w:pPr>
      <w:r>
        <w:t xml:space="preserve">  )</w:t>
      </w:r>
    </w:p>
    <w:p w14:paraId="44C98F1B" w14:textId="77777777" w:rsidR="00D63F9C" w:rsidRDefault="00D63F9C" w:rsidP="00D63F9C">
      <w:pPr>
        <w:pStyle w:val="Code"/>
      </w:pPr>
      <w:r>
        <w:t xml:space="preserve">  BEGIN</w:t>
      </w:r>
    </w:p>
    <w:p w14:paraId="0383D0DC" w14:textId="77777777" w:rsidR="00D63F9C" w:rsidRDefault="00D63F9C" w:rsidP="00D63F9C">
      <w:pPr>
        <w:pStyle w:val="Code"/>
      </w:pPr>
      <w:r>
        <w:t xml:space="preserve">    DECLARE scholarship </w:t>
      </w:r>
      <w:proofErr w:type="gramStart"/>
      <w:r>
        <w:t>INT;</w:t>
      </w:r>
      <w:proofErr w:type="gramEnd"/>
    </w:p>
    <w:p w14:paraId="72F0376C" w14:textId="77777777" w:rsidR="00D63F9C" w:rsidRDefault="00D63F9C" w:rsidP="00D63F9C">
      <w:pPr>
        <w:pStyle w:val="Code"/>
      </w:pPr>
      <w:r>
        <w:t xml:space="preserve">    IF average&lt;=100 AND average&gt;90 THEN</w:t>
      </w:r>
    </w:p>
    <w:p w14:paraId="048B3096" w14:textId="77777777" w:rsidR="00D63F9C" w:rsidRDefault="00D63F9C" w:rsidP="00D63F9C">
      <w:pPr>
        <w:pStyle w:val="Code"/>
      </w:pPr>
      <w:r>
        <w:t xml:space="preserve">      SET scholarship = </w:t>
      </w:r>
      <w:proofErr w:type="gramStart"/>
      <w:r>
        <w:t>1500;</w:t>
      </w:r>
      <w:proofErr w:type="gramEnd"/>
    </w:p>
    <w:p w14:paraId="6AD391D4" w14:textId="77777777" w:rsidR="00D63F9C" w:rsidRDefault="00D63F9C" w:rsidP="00D63F9C">
      <w:pPr>
        <w:pStyle w:val="Code"/>
      </w:pPr>
      <w:r>
        <w:t xml:space="preserve">    ELSEIF average &lt;=90 AND average &gt;85 THEN</w:t>
      </w:r>
    </w:p>
    <w:p w14:paraId="518E59B7" w14:textId="77777777" w:rsidR="00D63F9C" w:rsidRDefault="00D63F9C" w:rsidP="00D63F9C">
      <w:pPr>
        <w:pStyle w:val="Code"/>
      </w:pPr>
      <w:r>
        <w:t xml:space="preserve">      SET scholarship = </w:t>
      </w:r>
      <w:proofErr w:type="gramStart"/>
      <w:r>
        <w:t>1000;</w:t>
      </w:r>
      <w:proofErr w:type="gramEnd"/>
    </w:p>
    <w:p w14:paraId="5D14AA4E" w14:textId="77777777" w:rsidR="00D63F9C" w:rsidRDefault="00D63F9C" w:rsidP="00D63F9C">
      <w:pPr>
        <w:pStyle w:val="Code"/>
      </w:pPr>
      <w:r>
        <w:t xml:space="preserve">    ELSEIF average &lt; 85 AND average&gt;=0 THEN</w:t>
      </w:r>
    </w:p>
    <w:p w14:paraId="7CD65098" w14:textId="77777777" w:rsidR="00D63F9C" w:rsidRDefault="00D63F9C" w:rsidP="00D63F9C">
      <w:pPr>
        <w:pStyle w:val="Code"/>
      </w:pPr>
      <w:r>
        <w:t xml:space="preserve">      SET scholarship = </w:t>
      </w:r>
      <w:proofErr w:type="gramStart"/>
      <w:r>
        <w:t>0;</w:t>
      </w:r>
      <w:proofErr w:type="gramEnd"/>
    </w:p>
    <w:p w14:paraId="44DEC464" w14:textId="77777777" w:rsidR="00D63F9C" w:rsidRDefault="00D63F9C" w:rsidP="00D63F9C">
      <w:pPr>
        <w:pStyle w:val="Code"/>
      </w:pPr>
      <w:r>
        <w:t xml:space="preserve">      ELSE</w:t>
      </w:r>
    </w:p>
    <w:p w14:paraId="3120FCD5" w14:textId="77777777" w:rsidR="00D63F9C" w:rsidRDefault="00D63F9C" w:rsidP="00D63F9C">
      <w:pPr>
        <w:pStyle w:val="Code"/>
      </w:pPr>
      <w:r>
        <w:t xml:space="preserve">        SIGNAL SQLSTATE '45000'</w:t>
      </w:r>
    </w:p>
    <w:p w14:paraId="59903C50" w14:textId="77777777" w:rsidR="00D63F9C" w:rsidRDefault="00D63F9C" w:rsidP="00D63F9C">
      <w:pPr>
        <w:pStyle w:val="Code"/>
      </w:pPr>
      <w:r>
        <w:t xml:space="preserve">        SET MESSAGE_TEXT = 'The mark is out of range</w:t>
      </w:r>
      <w:proofErr w:type="gramStart"/>
      <w:r>
        <w:t>';</w:t>
      </w:r>
      <w:proofErr w:type="gramEnd"/>
    </w:p>
    <w:p w14:paraId="0D66A71A" w14:textId="77777777" w:rsidR="00D63F9C" w:rsidRDefault="00D63F9C" w:rsidP="00D63F9C">
      <w:pPr>
        <w:pStyle w:val="Code"/>
      </w:pPr>
      <w:r>
        <w:t xml:space="preserve">    END </w:t>
      </w:r>
      <w:proofErr w:type="gramStart"/>
      <w:r>
        <w:t>IF;</w:t>
      </w:r>
      <w:proofErr w:type="gramEnd"/>
    </w:p>
    <w:p w14:paraId="36254259" w14:textId="77777777" w:rsidR="00D63F9C" w:rsidRDefault="00D63F9C" w:rsidP="00D63F9C">
      <w:pPr>
        <w:pStyle w:val="Code"/>
      </w:pPr>
      <w:r>
        <w:t xml:space="preserve">    INSERT INTO </w:t>
      </w:r>
      <w:proofErr w:type="gramStart"/>
      <w:r>
        <w:t>Students(</w:t>
      </w:r>
      <w:proofErr w:type="spellStart"/>
      <w:proofErr w:type="gramEnd"/>
      <w:r>
        <w:t>stName</w:t>
      </w:r>
      <w:proofErr w:type="spellEnd"/>
      <w:r>
        <w:t>, email, scholarship)</w:t>
      </w:r>
    </w:p>
    <w:p w14:paraId="4E6F291F" w14:textId="77777777" w:rsidR="00D63F9C" w:rsidRDefault="00D63F9C" w:rsidP="00D63F9C">
      <w:pPr>
        <w:pStyle w:val="Code"/>
      </w:pPr>
      <w:r>
        <w:t xml:space="preserve">    </w:t>
      </w:r>
      <w:proofErr w:type="gramStart"/>
      <w:r>
        <w:t>VALUE(</w:t>
      </w:r>
      <w:proofErr w:type="gramEnd"/>
      <w:r>
        <w:t>name, email, scholarship);</w:t>
      </w:r>
    </w:p>
    <w:p w14:paraId="3623C46B" w14:textId="48395AF4" w:rsidR="00D63F9C" w:rsidRDefault="00D63F9C" w:rsidP="00D63F9C">
      <w:pPr>
        <w:pStyle w:val="Code"/>
      </w:pPr>
      <w:r>
        <w:t xml:space="preserve">  END$$</w:t>
      </w:r>
    </w:p>
    <w:p w14:paraId="5B630B9F" w14:textId="01C1A975" w:rsidR="00D63F9C" w:rsidRDefault="00D63F9C">
      <w:pPr>
        <w:jc w:val="left"/>
      </w:pPr>
      <w:r>
        <w:br w:type="page"/>
      </w:r>
    </w:p>
    <w:p w14:paraId="6A48140F" w14:textId="77777777" w:rsidR="00D63F9C" w:rsidRDefault="00D63F9C" w:rsidP="00D63F9C">
      <w:pPr>
        <w:pStyle w:val="Heading2"/>
      </w:pPr>
      <w:r>
        <w:lastRenderedPageBreak/>
        <w:t xml:space="preserve">Also create script(s) to test the procedure </w:t>
      </w:r>
    </w:p>
    <w:p w14:paraId="10EA34D8" w14:textId="753B0679" w:rsidR="00D63F9C" w:rsidRDefault="00D63F9C" w:rsidP="00D63F9C">
      <w:pPr>
        <w:pStyle w:val="Heading3"/>
      </w:pPr>
      <w:r>
        <w:t>3 valid test cases</w:t>
      </w:r>
    </w:p>
    <w:p w14:paraId="5971147A" w14:textId="77777777" w:rsidR="00D63F9C" w:rsidRDefault="00D63F9C" w:rsidP="00D63F9C">
      <w:pPr>
        <w:pStyle w:val="Code"/>
      </w:pPr>
      <w:r>
        <w:t xml:space="preserve">CALL </w:t>
      </w:r>
      <w:proofErr w:type="spellStart"/>
      <w:proofErr w:type="gramStart"/>
      <w:r>
        <w:t>AcceptStudent</w:t>
      </w:r>
      <w:proofErr w:type="spellEnd"/>
      <w:r>
        <w:t>(</w:t>
      </w:r>
      <w:proofErr w:type="gramEnd"/>
      <w:r>
        <w:t>'Kevin Smith','kevinsmith@gmail.com',95);</w:t>
      </w:r>
    </w:p>
    <w:p w14:paraId="622B6376" w14:textId="77777777" w:rsidR="00D63F9C" w:rsidRDefault="00D63F9C" w:rsidP="00D63F9C">
      <w:pPr>
        <w:pStyle w:val="Code"/>
      </w:pPr>
      <w:r>
        <w:t xml:space="preserve">CALL </w:t>
      </w:r>
      <w:proofErr w:type="spellStart"/>
      <w:proofErr w:type="gramStart"/>
      <w:r>
        <w:t>AcceptStudent</w:t>
      </w:r>
      <w:proofErr w:type="spellEnd"/>
      <w:r>
        <w:t>(</w:t>
      </w:r>
      <w:proofErr w:type="gramEnd"/>
      <w:r>
        <w:t>'Eddy Jones','eddyjones@gmail.com',80);</w:t>
      </w:r>
    </w:p>
    <w:p w14:paraId="747444B1" w14:textId="35938939" w:rsidR="00D63F9C" w:rsidRPr="00D63F9C" w:rsidRDefault="00D63F9C" w:rsidP="00D63F9C">
      <w:pPr>
        <w:pStyle w:val="Code"/>
      </w:pPr>
      <w:r>
        <w:t xml:space="preserve">CALL </w:t>
      </w:r>
      <w:proofErr w:type="spellStart"/>
      <w:proofErr w:type="gramStart"/>
      <w:r>
        <w:t>AcceptStudent</w:t>
      </w:r>
      <w:proofErr w:type="spellEnd"/>
      <w:r>
        <w:t>(</w:t>
      </w:r>
      <w:proofErr w:type="gramEnd"/>
      <w:r>
        <w:t>'Eric Thomas','ericthomas@gmail.com',91);</w:t>
      </w:r>
    </w:p>
    <w:p w14:paraId="33C705EC" w14:textId="78042400" w:rsidR="00D63F9C" w:rsidRDefault="00D63F9C" w:rsidP="00D63F9C">
      <w:pPr>
        <w:pStyle w:val="Heading3"/>
      </w:pPr>
      <w:r>
        <w:t>1 test case with high school average out of range</w:t>
      </w:r>
    </w:p>
    <w:p w14:paraId="51E5FB1A" w14:textId="75734CD6" w:rsidR="00D63F9C" w:rsidRPr="00D63F9C" w:rsidRDefault="00D63F9C" w:rsidP="00D63F9C">
      <w:pPr>
        <w:pStyle w:val="Code"/>
      </w:pPr>
      <w:r w:rsidRPr="00D63F9C">
        <w:t xml:space="preserve">CALL </w:t>
      </w:r>
      <w:proofErr w:type="spellStart"/>
      <w:proofErr w:type="gramStart"/>
      <w:r w:rsidRPr="00D63F9C">
        <w:t>AcceptStudent</w:t>
      </w:r>
      <w:proofErr w:type="spellEnd"/>
      <w:r w:rsidRPr="00D63F9C">
        <w:t>(</w:t>
      </w:r>
      <w:proofErr w:type="gramEnd"/>
      <w:r w:rsidRPr="00D63F9C">
        <w:t>'Envy Walker','envywalker@gmail.com',101);</w:t>
      </w:r>
    </w:p>
    <w:p w14:paraId="7D8EA70C" w14:textId="01302DBB" w:rsidR="00D63F9C" w:rsidRDefault="00D63F9C" w:rsidP="00D63F9C">
      <w:pPr>
        <w:pStyle w:val="Heading3"/>
      </w:pPr>
      <w:r>
        <w:t>the resulting table</w:t>
      </w:r>
    </w:p>
    <w:p w14:paraId="140B63FA" w14:textId="77777777" w:rsidR="00D63F9C" w:rsidRDefault="00D63F9C" w:rsidP="00D63F9C">
      <w:pPr>
        <w:keepNext/>
        <w:jc w:val="center"/>
      </w:pPr>
      <w:r w:rsidRPr="00D63F9C">
        <w:drawing>
          <wp:inline distT="0" distB="0" distL="0" distR="0" wp14:anchorId="53CE094A" wp14:editId="0C293660">
            <wp:extent cx="6400800" cy="164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AF4" w14:textId="6E3DE128" w:rsidR="00D63F9C" w:rsidRPr="00D63F9C" w:rsidRDefault="00D63F9C" w:rsidP="00D63F9C">
      <w:pPr>
        <w:pStyle w:val="Caption"/>
        <w:jc w:val="center"/>
      </w:pPr>
      <w:r>
        <w:t xml:space="preserve">Figure </w:t>
      </w:r>
      <w:fldSimple w:instr=" SEQ Figure \* ARABIC ">
        <w:r w:rsidR="00160702">
          <w:rPr>
            <w:noProof/>
          </w:rPr>
          <w:t>2</w:t>
        </w:r>
      </w:fldSimple>
      <w:r>
        <w:t>: The result table after input test scripts.</w:t>
      </w:r>
    </w:p>
    <w:sectPr w:rsidR="00D63F9C" w:rsidRPr="00D63F9C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D6B7F" w14:textId="77777777" w:rsidR="00287ADF" w:rsidRDefault="00287ADF" w:rsidP="00A63A6C">
      <w:pPr>
        <w:spacing w:after="0" w:line="240" w:lineRule="auto"/>
      </w:pPr>
      <w:r>
        <w:separator/>
      </w:r>
    </w:p>
  </w:endnote>
  <w:endnote w:type="continuationSeparator" w:id="0">
    <w:p w14:paraId="339D5D63" w14:textId="77777777" w:rsidR="00287ADF" w:rsidRDefault="00287ADF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F6BD" w14:textId="77777777" w:rsidR="00287ADF" w:rsidRDefault="00287ADF" w:rsidP="00A63A6C">
      <w:pPr>
        <w:spacing w:after="0" w:line="240" w:lineRule="auto"/>
      </w:pPr>
      <w:r>
        <w:separator/>
      </w:r>
    </w:p>
  </w:footnote>
  <w:footnote w:type="continuationSeparator" w:id="0">
    <w:p w14:paraId="0BFB71D8" w14:textId="77777777" w:rsidR="00287ADF" w:rsidRDefault="00287ADF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wFALLBsZctAAAA"/>
  </w:docVars>
  <w:rsids>
    <w:rsidRoot w:val="00D63F9C"/>
    <w:rsid w:val="00002642"/>
    <w:rsid w:val="00010E76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B4FF3"/>
    <w:rsid w:val="000E0B2C"/>
    <w:rsid w:val="000F323E"/>
    <w:rsid w:val="001237B0"/>
    <w:rsid w:val="001401F6"/>
    <w:rsid w:val="00146542"/>
    <w:rsid w:val="0016070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87ADF"/>
    <w:rsid w:val="002963BF"/>
    <w:rsid w:val="002A4639"/>
    <w:rsid w:val="002B4439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842D9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E0D18"/>
    <w:rsid w:val="00C034E4"/>
    <w:rsid w:val="00C11723"/>
    <w:rsid w:val="00C16383"/>
    <w:rsid w:val="00C53DCC"/>
    <w:rsid w:val="00C6044C"/>
    <w:rsid w:val="00C86B2A"/>
    <w:rsid w:val="00C97BBF"/>
    <w:rsid w:val="00CB43CD"/>
    <w:rsid w:val="00CB7AC7"/>
    <w:rsid w:val="00CD2A19"/>
    <w:rsid w:val="00CD7B1F"/>
    <w:rsid w:val="00CE4711"/>
    <w:rsid w:val="00D1081A"/>
    <w:rsid w:val="00D42475"/>
    <w:rsid w:val="00D528B9"/>
    <w:rsid w:val="00D63F9C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54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79797"/>
      </a:dk1>
      <a:lt1>
        <a:sysClr val="window" lastClr="1E1E1E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2021-03-19T18:57:00Z</dcterms:created>
  <dcterms:modified xsi:type="dcterms:W3CDTF">2021-03-19T22:01:00Z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
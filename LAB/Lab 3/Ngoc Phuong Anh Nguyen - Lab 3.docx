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4417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1450E67" wp14:editId="11464C4E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8BE4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50E67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54438BE4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E9F95E" wp14:editId="3B106B5B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E0342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FF36496" wp14:editId="3766C93A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241BBA20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124DED04" w14:textId="09643CE8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C44494">
              <w:rPr>
                <w:color w:val="FFFFFF"/>
              </w:rPr>
              <w:t>10</w:t>
            </w:r>
            <w:r w:rsidRPr="008178B9">
              <w:rPr>
                <w:color w:val="FFFFFF"/>
              </w:rPr>
              <w:t>3 -</w:t>
            </w:r>
            <w:r w:rsidR="003B4B46" w:rsidRPr="008178B9">
              <w:rPr>
                <w:color w:val="FFFFFF"/>
              </w:rPr>
              <w:t xml:space="preserve"> </w:t>
            </w:r>
            <w:proofErr w:type="spellStart"/>
            <w:r w:rsidRPr="008178B9">
              <w:rPr>
                <w:color w:val="FFFFFF"/>
              </w:rPr>
              <w:t>FR0</w:t>
            </w:r>
            <w:r w:rsidR="00C44494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>B</w:t>
            </w:r>
            <w:proofErr w:type="spellEnd"/>
            <w:r w:rsidRPr="008178B9">
              <w:rPr>
                <w:color w:val="FFFFFF"/>
              </w:rPr>
              <w:t xml:space="preserve"> </w:t>
            </w:r>
          </w:p>
          <w:p w14:paraId="528A70F1" w14:textId="25D7D71E" w:rsidR="001F494C" w:rsidRDefault="008C0FFC" w:rsidP="00D528B9">
            <w:pPr>
              <w:pStyle w:val="Subtitle"/>
            </w:pPr>
            <w:r>
              <w:rPr>
                <w:color w:val="FFFFFF"/>
              </w:rPr>
              <w:t>Lab 3</w:t>
            </w:r>
          </w:p>
        </w:tc>
      </w:tr>
      <w:tr w:rsidR="001F494C" w14:paraId="056FF340" w14:textId="77777777" w:rsidTr="001F494C">
        <w:tc>
          <w:tcPr>
            <w:tcW w:w="9498" w:type="dxa"/>
            <w:tcMar>
              <w:top w:w="454" w:type="dxa"/>
            </w:tcMar>
          </w:tcPr>
          <w:p w14:paraId="56C018AB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227F370F" w14:textId="77777777" w:rsidR="001F494C" w:rsidRPr="00D528B9" w:rsidRDefault="003B4B46" w:rsidP="00D528B9">
            <w:pPr>
              <w:pStyle w:val="Author"/>
            </w:pPr>
            <w:r w:rsidRPr="003B4B46">
              <w:rPr>
                <w:sz w:val="36"/>
                <w:szCs w:val="36"/>
              </w:rPr>
              <w:t>January 2021</w:t>
            </w:r>
          </w:p>
        </w:tc>
      </w:tr>
    </w:tbl>
    <w:p w14:paraId="32D38597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34231763" w14:textId="69424BF2" w:rsidR="00F42E7A" w:rsidRDefault="008C0FFC" w:rsidP="008C0FFC">
      <w:pPr>
        <w:pStyle w:val="Heading1"/>
      </w:pPr>
      <w:r>
        <w:lastRenderedPageBreak/>
        <w:t>ER Diagram</w:t>
      </w:r>
    </w:p>
    <w:p w14:paraId="2F6873C2" w14:textId="52AFD9D7" w:rsidR="008C0FFC" w:rsidRPr="008C0FFC" w:rsidRDefault="008C0FFC" w:rsidP="008C0FFC">
      <w:r>
        <w:rPr>
          <w:noProof/>
        </w:rPr>
        <w:drawing>
          <wp:inline distT="0" distB="0" distL="0" distR="0" wp14:anchorId="3F45019F" wp14:editId="227085BD">
            <wp:extent cx="6400800" cy="44615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FFC" w:rsidRPr="008C0FFC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20B68" w14:textId="77777777" w:rsidR="00EE490E" w:rsidRDefault="00EE490E" w:rsidP="00A63A6C">
      <w:pPr>
        <w:spacing w:after="0" w:line="240" w:lineRule="auto"/>
      </w:pPr>
      <w:r>
        <w:separator/>
      </w:r>
    </w:p>
  </w:endnote>
  <w:endnote w:type="continuationSeparator" w:id="0">
    <w:p w14:paraId="31887630" w14:textId="77777777" w:rsidR="00EE490E" w:rsidRDefault="00EE490E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4727E" w14:textId="77777777" w:rsidR="00EE490E" w:rsidRDefault="00EE490E" w:rsidP="00A63A6C">
      <w:pPr>
        <w:spacing w:after="0" w:line="240" w:lineRule="auto"/>
      </w:pPr>
      <w:r>
        <w:separator/>
      </w:r>
    </w:p>
  </w:footnote>
  <w:footnote w:type="continuationSeparator" w:id="0">
    <w:p w14:paraId="14786C6D" w14:textId="77777777" w:rsidR="00EE490E" w:rsidRDefault="00EE490E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gFAPPwqo4tAAAA"/>
  </w:docVars>
  <w:rsids>
    <w:rsidRoot w:val="00C44494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963BF"/>
    <w:rsid w:val="002A4639"/>
    <w:rsid w:val="002B4439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0FFC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E0D18"/>
    <w:rsid w:val="00C034E4"/>
    <w:rsid w:val="00C11723"/>
    <w:rsid w:val="00C44494"/>
    <w:rsid w:val="00C6044C"/>
    <w:rsid w:val="00C86B2A"/>
    <w:rsid w:val="00C97BBF"/>
    <w:rsid w:val="00CB43CD"/>
    <w:rsid w:val="00CB7AC7"/>
    <w:rsid w:val="00CD2A19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490E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E1C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BAB7B4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FFC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3B3937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3B3937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0FFC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3B3937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3B3937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3B3937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3B3937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3B3937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3B3937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6928D"/>
      </a:dk1>
      <a:lt1>
        <a:sysClr val="window" lastClr="3B3937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2021-01-29T14:31:00Z</dcterms:created>
  <dcterms:modified xsi:type="dcterms:W3CDTF">2021-01-29T14:47:00Z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
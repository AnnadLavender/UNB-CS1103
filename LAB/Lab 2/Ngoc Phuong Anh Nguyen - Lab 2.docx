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5E6F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DE844FD" wp14:editId="52ABA2AF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5BD1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44FD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42B55BD1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D8CE852" wp14:editId="41B955F9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A5EE0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E241688" wp14:editId="498160E2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3F37E878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14ABC276" w14:textId="3919C8CD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916A58">
              <w:rPr>
                <w:color w:val="FFFFFF"/>
              </w:rPr>
              <w:t>103</w:t>
            </w:r>
            <w:r w:rsidRPr="008178B9">
              <w:rPr>
                <w:color w:val="FFFFFF"/>
              </w:rPr>
              <w:t xml:space="preserve"> -</w:t>
            </w:r>
            <w:r w:rsidR="003B4B46" w:rsidRPr="008178B9">
              <w:rPr>
                <w:color w:val="FFFFFF"/>
              </w:rPr>
              <w:t xml:space="preserve"> </w:t>
            </w:r>
            <w:proofErr w:type="spellStart"/>
            <w:r w:rsidRPr="008178B9">
              <w:rPr>
                <w:color w:val="FFFFFF"/>
              </w:rPr>
              <w:t>FR0</w:t>
            </w:r>
            <w:r w:rsidR="00916A58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>B</w:t>
            </w:r>
            <w:proofErr w:type="spellEnd"/>
            <w:r w:rsidRPr="008178B9">
              <w:rPr>
                <w:color w:val="FFFFFF"/>
              </w:rPr>
              <w:t xml:space="preserve"> </w:t>
            </w:r>
          </w:p>
          <w:p w14:paraId="1C4FDF58" w14:textId="593091BA" w:rsidR="001F494C" w:rsidRDefault="00916A58" w:rsidP="00D528B9">
            <w:pPr>
              <w:pStyle w:val="Subtitle"/>
            </w:pPr>
            <w:r>
              <w:rPr>
                <w:color w:val="FFFFFF"/>
              </w:rPr>
              <w:t>Lab 2</w:t>
            </w:r>
          </w:p>
        </w:tc>
      </w:tr>
      <w:tr w:rsidR="001F494C" w14:paraId="5F50414D" w14:textId="77777777" w:rsidTr="001F494C">
        <w:tc>
          <w:tcPr>
            <w:tcW w:w="9498" w:type="dxa"/>
            <w:tcMar>
              <w:top w:w="454" w:type="dxa"/>
            </w:tcMar>
          </w:tcPr>
          <w:p w14:paraId="5EDE1198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0855D16F" w14:textId="77777777" w:rsidR="001F494C" w:rsidRPr="00D528B9" w:rsidRDefault="003B4B46" w:rsidP="00D528B9">
            <w:pPr>
              <w:pStyle w:val="Author"/>
            </w:pPr>
            <w:r w:rsidRPr="003B4B46">
              <w:rPr>
                <w:sz w:val="36"/>
                <w:szCs w:val="36"/>
              </w:rPr>
              <w:t>January 2021</w:t>
            </w:r>
          </w:p>
        </w:tc>
      </w:tr>
    </w:tbl>
    <w:p w14:paraId="24E606BC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381D45CB" w14:textId="56536133" w:rsidR="00C6360D" w:rsidRDefault="00C6360D" w:rsidP="00C6360D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ER Diagram</w:t>
      </w:r>
    </w:p>
    <w:p w14:paraId="34CDB5EC" w14:textId="2B93C176" w:rsidR="00551FFD" w:rsidRDefault="00551FFD" w:rsidP="00551FFD">
      <w:pPr>
        <w:keepNext/>
        <w:jc w:val="center"/>
      </w:pPr>
      <w:r>
        <w:rPr>
          <w:noProof/>
        </w:rPr>
        <w:drawing>
          <wp:inline distT="0" distB="0" distL="0" distR="0" wp14:anchorId="6B3C34B3" wp14:editId="5E719CDD">
            <wp:extent cx="6400800" cy="3538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89C7" w14:textId="77777777" w:rsidR="00041FBD" w:rsidRDefault="00551FFD" w:rsidP="00041FBD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rFonts w:ascii="Calibri" w:hAnsi="Calibri" w:cs="Calibri"/>
        </w:rPr>
        <w:t>Entity Relationship Diagram</w:t>
      </w:r>
    </w:p>
    <w:p w14:paraId="23D2BB34" w14:textId="5F3B4792" w:rsidR="00C6360D" w:rsidRPr="00041FBD" w:rsidRDefault="00C6360D" w:rsidP="00041FBD">
      <w:pPr>
        <w:pStyle w:val="Heading1"/>
        <w:rPr>
          <w:rFonts w:ascii="Calibri" w:hAnsi="Calibri"/>
        </w:rPr>
      </w:pPr>
      <w:r w:rsidRPr="00C6360D">
        <w:t>Requested Information</w:t>
      </w:r>
    </w:p>
    <w:p w14:paraId="54D9CE94" w14:textId="07EB5E47" w:rsidR="00C6360D" w:rsidRDefault="00C6360D" w:rsidP="00551FFD">
      <w:pPr>
        <w:pStyle w:val="Heading2"/>
      </w:pPr>
      <w:r>
        <w:t>The attributes of the User entity</w:t>
      </w:r>
      <w:r w:rsidR="00551FFD">
        <w:t>:</w:t>
      </w:r>
    </w:p>
    <w:p w14:paraId="578E9C0C" w14:textId="52C5A8E1" w:rsidR="00551FFD" w:rsidRDefault="00551FFD" w:rsidP="00551FFD">
      <w:pPr>
        <w:pStyle w:val="ListBullet"/>
      </w:pPr>
      <w:proofErr w:type="spellStart"/>
      <w:r>
        <w:t>UserID</w:t>
      </w:r>
      <w:proofErr w:type="spellEnd"/>
    </w:p>
    <w:p w14:paraId="487D7FA3" w14:textId="7E6463C5" w:rsidR="00551FFD" w:rsidRDefault="00551FFD" w:rsidP="00551FFD">
      <w:pPr>
        <w:pStyle w:val="ListBullet"/>
      </w:pPr>
      <w:proofErr w:type="spellStart"/>
      <w:r>
        <w:t>CoachID</w:t>
      </w:r>
      <w:proofErr w:type="spellEnd"/>
    </w:p>
    <w:p w14:paraId="6C5482C3" w14:textId="31B56FBC" w:rsidR="00551FFD" w:rsidRDefault="00551FFD" w:rsidP="00551FFD">
      <w:pPr>
        <w:pStyle w:val="ListBullet"/>
      </w:pPr>
      <w:r>
        <w:t>Name</w:t>
      </w:r>
    </w:p>
    <w:p w14:paraId="188C3C24" w14:textId="2F3FF7AD" w:rsidR="00551FFD" w:rsidRPr="00551FFD" w:rsidRDefault="00551FFD" w:rsidP="00551FFD">
      <w:pPr>
        <w:pStyle w:val="ListBullet"/>
      </w:pPr>
      <w:proofErr w:type="spellStart"/>
      <w:r>
        <w:t>HabitNum</w:t>
      </w:r>
      <w:proofErr w:type="spellEnd"/>
    </w:p>
    <w:p w14:paraId="47D2570D" w14:textId="7926729C" w:rsidR="00C6360D" w:rsidRDefault="00C6360D" w:rsidP="00551FFD">
      <w:pPr>
        <w:pStyle w:val="Heading2"/>
      </w:pPr>
      <w:r>
        <w:t>The primary and foreign keys of the Comments entity. For each of the foreign</w:t>
      </w:r>
    </w:p>
    <w:p w14:paraId="59E40A94" w14:textId="1240CF5C" w:rsidR="00551FFD" w:rsidRDefault="00C6360D" w:rsidP="00551FFD">
      <w:pPr>
        <w:pStyle w:val="Heading2"/>
      </w:pPr>
      <w:r>
        <w:t>keys, identify the entity and item they reference</w:t>
      </w:r>
    </w:p>
    <w:p w14:paraId="5B5FB225" w14:textId="6DE6BF6E" w:rsidR="00551FFD" w:rsidRDefault="00FC3E88" w:rsidP="00FC3E88">
      <w:pPr>
        <w:pStyle w:val="ListBullet"/>
      </w:pPr>
      <w:r>
        <w:t xml:space="preserve">Primary key of the Comments entity: </w:t>
      </w:r>
      <w:proofErr w:type="spellStart"/>
      <w:r>
        <w:t>CommentID</w:t>
      </w:r>
      <w:proofErr w:type="spellEnd"/>
    </w:p>
    <w:p w14:paraId="4EA1ACB0" w14:textId="64F82150" w:rsidR="00FC3E88" w:rsidRPr="00551FFD" w:rsidRDefault="00FC3E88" w:rsidP="00FC3E88">
      <w:pPr>
        <w:pStyle w:val="ListBullet"/>
      </w:pPr>
      <w:r>
        <w:t xml:space="preserve">Foreign keys of the Comments entity: </w:t>
      </w:r>
      <w:proofErr w:type="spellStart"/>
      <w:r>
        <w:t>HabitCheckinID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CoachID</w:t>
      </w:r>
      <w:proofErr w:type="spellEnd"/>
    </w:p>
    <w:p w14:paraId="377CA462" w14:textId="06AD6428" w:rsidR="00C6360D" w:rsidRDefault="00C6360D" w:rsidP="00551FFD">
      <w:pPr>
        <w:pStyle w:val="Heading2"/>
      </w:pPr>
      <w:r>
        <w:t>The type and cardinality of the Users-Coach relationship</w:t>
      </w:r>
    </w:p>
    <w:p w14:paraId="44E811FF" w14:textId="2DCE20D1" w:rsidR="009878D3" w:rsidRPr="009878D3" w:rsidRDefault="00041FBD" w:rsidP="009878D3">
      <w:pPr>
        <w:pStyle w:val="ListBullet"/>
      </w:pPr>
      <w:r>
        <w:t>The relationship of Users – Coach is many-to-one relationship (</w:t>
      </w:r>
      <w:proofErr w:type="spellStart"/>
      <w:r>
        <w:t>n,1</w:t>
      </w:r>
      <w:proofErr w:type="spellEnd"/>
      <w:r>
        <w:t>)</w:t>
      </w:r>
    </w:p>
    <w:p w14:paraId="43BB2156" w14:textId="15D23C2C" w:rsidR="00C6360D" w:rsidRDefault="00C6360D" w:rsidP="00551FFD">
      <w:pPr>
        <w:pStyle w:val="Heading2"/>
      </w:pPr>
      <w:r>
        <w:t>The type and cardinality of the Users-Habit relationship</w:t>
      </w:r>
    </w:p>
    <w:p w14:paraId="3D5B29D1" w14:textId="5B330A40" w:rsidR="00041FBD" w:rsidRPr="00041FBD" w:rsidRDefault="00041FBD" w:rsidP="00041FBD">
      <w:pPr>
        <w:pStyle w:val="ListBullet"/>
      </w:pPr>
      <w:r>
        <w:t xml:space="preserve">The relationship of Users – </w:t>
      </w:r>
      <w:r>
        <w:t>Habit</w:t>
      </w:r>
      <w:r>
        <w:t xml:space="preserve"> is many-to-</w:t>
      </w:r>
      <w:r>
        <w:t>many</w:t>
      </w:r>
      <w:r>
        <w:t xml:space="preserve"> relationship (</w:t>
      </w:r>
      <w:proofErr w:type="spellStart"/>
      <w:proofErr w:type="gramStart"/>
      <w:r>
        <w:t>n,</w:t>
      </w:r>
      <w:r>
        <w:t>n</w:t>
      </w:r>
      <w:proofErr w:type="spellEnd"/>
      <w:proofErr w:type="gramEnd"/>
      <w:r>
        <w:t>)</w:t>
      </w:r>
    </w:p>
    <w:p w14:paraId="339F3606" w14:textId="501D2C57" w:rsidR="00F42E7A" w:rsidRDefault="00C6360D" w:rsidP="00551FFD">
      <w:pPr>
        <w:pStyle w:val="Heading2"/>
      </w:pPr>
      <w:r>
        <w:t>The primary key for the Coach relation/table</w:t>
      </w:r>
    </w:p>
    <w:p w14:paraId="0A3ADF73" w14:textId="3AA049D8" w:rsidR="00041FBD" w:rsidRPr="00041FBD" w:rsidRDefault="00041FBD" w:rsidP="00041FBD">
      <w:pPr>
        <w:pStyle w:val="ListBullet"/>
      </w:pPr>
      <w:r w:rsidRPr="00041FBD">
        <w:t>The primary key for the Coach relation/table</w:t>
      </w:r>
      <w:r>
        <w:t xml:space="preserve"> is </w:t>
      </w:r>
      <w:proofErr w:type="spellStart"/>
      <w:r>
        <w:t>CoachID</w:t>
      </w:r>
      <w:proofErr w:type="spellEnd"/>
      <w:r>
        <w:t>.</w:t>
      </w:r>
    </w:p>
    <w:sectPr w:rsidR="00041FBD" w:rsidRPr="00041FBD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CB567" w14:textId="77777777" w:rsidR="008C1FFC" w:rsidRDefault="008C1FFC" w:rsidP="00A63A6C">
      <w:pPr>
        <w:spacing w:after="0" w:line="240" w:lineRule="auto"/>
      </w:pPr>
      <w:r>
        <w:separator/>
      </w:r>
    </w:p>
  </w:endnote>
  <w:endnote w:type="continuationSeparator" w:id="0">
    <w:p w14:paraId="41F270AB" w14:textId="77777777" w:rsidR="008C1FFC" w:rsidRDefault="008C1FFC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442E" w14:textId="77777777" w:rsidR="008C1FFC" w:rsidRDefault="008C1FFC" w:rsidP="00A63A6C">
      <w:pPr>
        <w:spacing w:after="0" w:line="240" w:lineRule="auto"/>
      </w:pPr>
      <w:r>
        <w:separator/>
      </w:r>
    </w:p>
  </w:footnote>
  <w:footnote w:type="continuationSeparator" w:id="0">
    <w:p w14:paraId="571523E1" w14:textId="77777777" w:rsidR="008C1FFC" w:rsidRDefault="008C1FFC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5478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2A40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DA5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30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FC49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06A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A20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9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1A6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8C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mwrAUA483B2ywAAAA="/>
  </w:docVars>
  <w:rsids>
    <w:rsidRoot w:val="00916A58"/>
    <w:rsid w:val="00002642"/>
    <w:rsid w:val="0001487E"/>
    <w:rsid w:val="0001638A"/>
    <w:rsid w:val="00024F90"/>
    <w:rsid w:val="0002620A"/>
    <w:rsid w:val="0002712F"/>
    <w:rsid w:val="00037F6E"/>
    <w:rsid w:val="00041FBD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963BF"/>
    <w:rsid w:val="002A4639"/>
    <w:rsid w:val="002B4439"/>
    <w:rsid w:val="002E700F"/>
    <w:rsid w:val="002F21B6"/>
    <w:rsid w:val="002F517F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51FFD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1FFC"/>
    <w:rsid w:val="008C3979"/>
    <w:rsid w:val="008C770D"/>
    <w:rsid w:val="008E0946"/>
    <w:rsid w:val="008F2B87"/>
    <w:rsid w:val="0090464F"/>
    <w:rsid w:val="00916A58"/>
    <w:rsid w:val="00922B8C"/>
    <w:rsid w:val="00922FCD"/>
    <w:rsid w:val="00965DF5"/>
    <w:rsid w:val="009802BB"/>
    <w:rsid w:val="009878D3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E0D18"/>
    <w:rsid w:val="00C034E4"/>
    <w:rsid w:val="00C11723"/>
    <w:rsid w:val="00C6044C"/>
    <w:rsid w:val="00C6360D"/>
    <w:rsid w:val="00C86B2A"/>
    <w:rsid w:val="00C97BBF"/>
    <w:rsid w:val="00CB43CD"/>
    <w:rsid w:val="00CB7AC7"/>
    <w:rsid w:val="00CD2A19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3E88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8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146542"/>
    <w:pPr>
      <w:spacing w:after="200" w:line="240" w:lineRule="auto"/>
    </w:pPr>
    <w:rPr>
      <w:b/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2021-01-22T01:59:00Z</dcterms:created>
  <dcterms:modified xsi:type="dcterms:W3CDTF">2021-01-22T04:06:00Z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
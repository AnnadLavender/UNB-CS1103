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668F1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E3E59DA" wp14:editId="7909DED4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BC6F1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E59DA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0B1BC6F1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B654AB" wp14:editId="0FDADC19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38443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5A3A527E" wp14:editId="0A7B9A72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35CE70EA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1804AFF5" w14:textId="0B801BCB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B043CE">
              <w:rPr>
                <w:color w:val="FFFFFF"/>
              </w:rPr>
              <w:t>103</w:t>
            </w:r>
            <w:r w:rsidRPr="008178B9">
              <w:rPr>
                <w:color w:val="FFFFFF"/>
              </w:rPr>
              <w:t xml:space="preserve"> -</w:t>
            </w:r>
            <w:r w:rsidR="003B4B46" w:rsidRPr="008178B9">
              <w:rPr>
                <w:color w:val="FFFFFF"/>
              </w:rPr>
              <w:t xml:space="preserve"> </w:t>
            </w:r>
            <w:proofErr w:type="spellStart"/>
            <w:r w:rsidRPr="008178B9">
              <w:rPr>
                <w:color w:val="FFFFFF"/>
              </w:rPr>
              <w:t>FR0</w:t>
            </w:r>
            <w:r w:rsidR="00B043CE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>B</w:t>
            </w:r>
            <w:proofErr w:type="spellEnd"/>
            <w:r w:rsidRPr="008178B9">
              <w:rPr>
                <w:color w:val="FFFFFF"/>
              </w:rPr>
              <w:t xml:space="preserve"> </w:t>
            </w:r>
          </w:p>
          <w:p w14:paraId="06DF0BA5" w14:textId="434690BC" w:rsidR="001F494C" w:rsidRDefault="00B043CE" w:rsidP="00D528B9">
            <w:pPr>
              <w:pStyle w:val="Subtitle"/>
            </w:pPr>
            <w:r>
              <w:t>Lab 5</w:t>
            </w:r>
          </w:p>
        </w:tc>
      </w:tr>
      <w:tr w:rsidR="001F494C" w14:paraId="4DFCBDDB" w14:textId="77777777" w:rsidTr="001F494C">
        <w:tc>
          <w:tcPr>
            <w:tcW w:w="9498" w:type="dxa"/>
            <w:tcMar>
              <w:top w:w="454" w:type="dxa"/>
            </w:tcMar>
          </w:tcPr>
          <w:p w14:paraId="4BCE8EC8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4E487D53" w14:textId="6FB62C19" w:rsidR="001F494C" w:rsidRPr="00D528B9" w:rsidRDefault="00B043CE" w:rsidP="00D528B9">
            <w:pPr>
              <w:pStyle w:val="Author"/>
            </w:pPr>
            <w:r>
              <w:rPr>
                <w:sz w:val="36"/>
                <w:szCs w:val="36"/>
              </w:rPr>
              <w:t>February</w:t>
            </w:r>
            <w:r w:rsidR="003B4B46" w:rsidRPr="003B4B46">
              <w:rPr>
                <w:sz w:val="36"/>
                <w:szCs w:val="36"/>
              </w:rPr>
              <w:t xml:space="preserve"> 2021</w:t>
            </w:r>
          </w:p>
        </w:tc>
      </w:tr>
    </w:tbl>
    <w:p w14:paraId="740C5931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79A01510" w14:textId="77777777" w:rsidR="009F3650" w:rsidRDefault="006E5D97" w:rsidP="009F3650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Cleanup Exercise:</w:t>
      </w:r>
    </w:p>
    <w:p w14:paraId="08B702C1" w14:textId="32C81AEA" w:rsidR="006E5D97" w:rsidRDefault="009F3650" w:rsidP="009F3650">
      <w:pPr>
        <w:pStyle w:val="Heading2"/>
      </w:pPr>
      <w:r w:rsidRPr="009F3650">
        <w:rPr>
          <w:rStyle w:val="Heading1Char"/>
          <w:b/>
          <w:bCs/>
          <w:color w:val="auto"/>
          <w:sz w:val="28"/>
          <w:szCs w:val="28"/>
        </w:rPr>
        <w:t>1</w:t>
      </w:r>
      <w:r>
        <w:rPr>
          <w:rStyle w:val="Heading1Char"/>
          <w:sz w:val="28"/>
          <w:szCs w:val="28"/>
        </w:rPr>
        <w:t xml:space="preserve">. </w:t>
      </w:r>
      <w:r>
        <w:t>Customer Anne Farriss has called, asking for a listing of her invoice numbers and dates.</w:t>
      </w:r>
    </w:p>
    <w:p w14:paraId="00ACDC4D" w14:textId="77777777" w:rsidR="009F3650" w:rsidRDefault="009F3650" w:rsidP="009F3650">
      <w:pPr>
        <w:pStyle w:val="Heading3"/>
      </w:pPr>
      <w:r>
        <w:t>Source code:</w:t>
      </w:r>
    </w:p>
    <w:p w14:paraId="7EF43FD6" w14:textId="77777777" w:rsidR="009F3650" w:rsidRDefault="009F3650" w:rsidP="009F3650">
      <w:pPr>
        <w:pStyle w:val="Code"/>
      </w:pPr>
      <w:r>
        <w:t xml:space="preserve">use </w:t>
      </w:r>
      <w:proofErr w:type="spellStart"/>
      <w:r>
        <w:t>Ch07_</w:t>
      </w:r>
      <w:proofErr w:type="gramStart"/>
      <w:r>
        <w:t>SaleCo</w:t>
      </w:r>
      <w:proofErr w:type="spellEnd"/>
      <w:r>
        <w:t>;</w:t>
      </w:r>
      <w:proofErr w:type="gramEnd"/>
    </w:p>
    <w:p w14:paraId="168070A4" w14:textId="1F92F9BA" w:rsidR="009F3650" w:rsidRDefault="007417DF" w:rsidP="009F3650">
      <w:pPr>
        <w:pStyle w:val="Code"/>
      </w:pPr>
      <w:r>
        <w:t>select</w:t>
      </w:r>
      <w:r w:rsidR="009F3650">
        <w:t xml:space="preserve"> </w:t>
      </w:r>
      <w:proofErr w:type="spellStart"/>
      <w:r w:rsidR="009F3650">
        <w:t>INV_NUMBER</w:t>
      </w:r>
      <w:proofErr w:type="spellEnd"/>
      <w:r w:rsidR="009F3650">
        <w:t xml:space="preserve">, </w:t>
      </w:r>
      <w:proofErr w:type="spellStart"/>
      <w:r w:rsidR="009F3650">
        <w:t>INV_DATE</w:t>
      </w:r>
      <w:proofErr w:type="spellEnd"/>
      <w:r w:rsidR="009F3650">
        <w:t xml:space="preserve"> </w:t>
      </w:r>
      <w:r>
        <w:t>from</w:t>
      </w:r>
      <w:r w:rsidR="009F3650">
        <w:t xml:space="preserve"> CUSTOMER </w:t>
      </w:r>
      <w:r>
        <w:t>natural join</w:t>
      </w:r>
      <w:r w:rsidR="009F3650">
        <w:t xml:space="preserve"> INVOICE </w:t>
      </w:r>
      <w:r>
        <w:t>where</w:t>
      </w:r>
      <w:r w:rsidR="009F3650">
        <w:t xml:space="preserve"> </w:t>
      </w:r>
      <w:proofErr w:type="spellStart"/>
      <w:r w:rsidR="009F3650">
        <w:t>CUS_LNAME</w:t>
      </w:r>
      <w:proofErr w:type="spellEnd"/>
      <w:r w:rsidR="009F3650">
        <w:t xml:space="preserve"> = "Farriss</w:t>
      </w:r>
      <w:proofErr w:type="gramStart"/>
      <w:r w:rsidR="009F3650">
        <w:t>";</w:t>
      </w:r>
      <w:proofErr w:type="gramEnd"/>
    </w:p>
    <w:p w14:paraId="4BB5A525" w14:textId="21C92FEE" w:rsidR="007417DF" w:rsidRPr="007417DF" w:rsidRDefault="007417DF" w:rsidP="007417DF">
      <w:pPr>
        <w:pStyle w:val="Heading3"/>
      </w:pPr>
      <w:r>
        <w:t>Output:</w:t>
      </w:r>
    </w:p>
    <w:p w14:paraId="64D87176" w14:textId="77777777" w:rsidR="007417DF" w:rsidRDefault="009F3650" w:rsidP="007417DF">
      <w:pPr>
        <w:jc w:val="center"/>
      </w:pPr>
      <w:r w:rsidRPr="009F3650">
        <w:drawing>
          <wp:inline distT="0" distB="0" distL="0" distR="0" wp14:anchorId="2C0AFC5E" wp14:editId="09147ECF">
            <wp:extent cx="28575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590"/>
                    <a:stretch/>
                  </pic:blipFill>
                  <pic:spPr bwMode="auto"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A2892" w14:textId="07AF3DE7" w:rsidR="009F3650" w:rsidRDefault="007417DF" w:rsidP="007417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50C1">
        <w:rPr>
          <w:noProof/>
        </w:rPr>
        <w:t>1</w:t>
      </w:r>
      <w:r>
        <w:fldChar w:fldCharType="end"/>
      </w:r>
      <w:r>
        <w:rPr>
          <w:noProof/>
        </w:rPr>
        <w:t xml:space="preserve">: </w:t>
      </w:r>
      <w:r w:rsidRPr="00FD65CD">
        <w:rPr>
          <w:noProof/>
        </w:rPr>
        <w:t>Output result of Query 1</w:t>
      </w:r>
    </w:p>
    <w:p w14:paraId="11576286" w14:textId="77777777" w:rsidR="009F3650" w:rsidRDefault="009F3650" w:rsidP="009F3650">
      <w:pPr>
        <w:pStyle w:val="Heading2"/>
      </w:pPr>
      <w:r>
        <w:t xml:space="preserve">2. </w:t>
      </w:r>
      <w:r>
        <w:t>Corporate Management would like a list of all products sold by companies located in Florida.</w:t>
      </w:r>
    </w:p>
    <w:p w14:paraId="0F6C72CE" w14:textId="77777777" w:rsidR="009F3650" w:rsidRDefault="009F3650" w:rsidP="009F3650">
      <w:pPr>
        <w:pStyle w:val="Heading3"/>
      </w:pPr>
      <w:r>
        <w:t>Source code:</w:t>
      </w:r>
    </w:p>
    <w:p w14:paraId="42868A62" w14:textId="14314B01" w:rsidR="009F3650" w:rsidRDefault="007417DF" w:rsidP="009F3650">
      <w:pPr>
        <w:pStyle w:val="Code"/>
      </w:pPr>
      <w:r>
        <w:t>select</w:t>
      </w:r>
      <w:r w:rsidR="009F3650" w:rsidRPr="009F3650">
        <w:t xml:space="preserve"> </w:t>
      </w:r>
      <w:proofErr w:type="spellStart"/>
      <w:r w:rsidR="009F3650" w:rsidRPr="009F3650">
        <w:t>P_CODE</w:t>
      </w:r>
      <w:proofErr w:type="spellEnd"/>
      <w:r w:rsidR="009F3650" w:rsidRPr="009F3650">
        <w:t xml:space="preserve">, </w:t>
      </w:r>
      <w:proofErr w:type="spellStart"/>
      <w:r w:rsidR="009F3650" w:rsidRPr="009F3650">
        <w:t>P_DESCRIPT</w:t>
      </w:r>
      <w:proofErr w:type="spellEnd"/>
      <w:r w:rsidR="009F3650" w:rsidRPr="009F3650">
        <w:t xml:space="preserve"> </w:t>
      </w:r>
      <w:r>
        <w:t>from</w:t>
      </w:r>
      <w:r w:rsidR="009F3650" w:rsidRPr="009F3650">
        <w:t xml:space="preserve"> VENDOR </w:t>
      </w:r>
      <w:r>
        <w:t>natural join</w:t>
      </w:r>
      <w:r w:rsidR="009F3650" w:rsidRPr="009F3650">
        <w:t xml:space="preserve"> PRODUCT </w:t>
      </w:r>
      <w:r>
        <w:t>where</w:t>
      </w:r>
      <w:r w:rsidR="009F3650" w:rsidRPr="009F3650">
        <w:t xml:space="preserve"> </w:t>
      </w:r>
      <w:proofErr w:type="spellStart"/>
      <w:r w:rsidR="009F3650" w:rsidRPr="009F3650">
        <w:t>V_STATE</w:t>
      </w:r>
      <w:proofErr w:type="spellEnd"/>
      <w:r w:rsidR="009F3650" w:rsidRPr="009F3650">
        <w:t xml:space="preserve"> = "FL</w:t>
      </w:r>
      <w:proofErr w:type="gramStart"/>
      <w:r w:rsidR="009F3650" w:rsidRPr="009F3650">
        <w:t>";</w:t>
      </w:r>
      <w:proofErr w:type="gramEnd"/>
    </w:p>
    <w:p w14:paraId="2A6DFD64" w14:textId="77777777" w:rsidR="007417DF" w:rsidRDefault="009F3650" w:rsidP="007417DF">
      <w:pPr>
        <w:jc w:val="center"/>
      </w:pPr>
      <w:r>
        <w:rPr>
          <w:noProof/>
        </w:rPr>
        <w:drawing>
          <wp:inline distT="0" distB="0" distL="0" distR="0" wp14:anchorId="5CFCB890" wp14:editId="66414E3E">
            <wp:extent cx="3209524" cy="9428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152" w14:textId="276D29A4" w:rsidR="009F3650" w:rsidRDefault="007417DF" w:rsidP="007417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50C1">
        <w:rPr>
          <w:noProof/>
        </w:rPr>
        <w:t>2</w:t>
      </w:r>
      <w:r>
        <w:fldChar w:fldCharType="end"/>
      </w:r>
      <w:r>
        <w:t xml:space="preserve">: </w:t>
      </w:r>
      <w:r w:rsidRPr="00503D52">
        <w:t xml:space="preserve">Output result of Query </w:t>
      </w:r>
      <w:r>
        <w:t>2</w:t>
      </w:r>
    </w:p>
    <w:p w14:paraId="414A65C3" w14:textId="77777777" w:rsidR="009F3650" w:rsidRDefault="009F3650" w:rsidP="009F3650">
      <w:pPr>
        <w:pStyle w:val="Heading2"/>
      </w:pPr>
      <w:r>
        <w:t>3. Customer Anne Farriss called back and would like a complete account. This listing will need her name, phone number and balance, and invoice information</w:t>
      </w:r>
    </w:p>
    <w:p w14:paraId="5E2EB870" w14:textId="77777777" w:rsidR="009F3650" w:rsidRDefault="009F3650" w:rsidP="009F3650">
      <w:pPr>
        <w:pStyle w:val="Heading3"/>
      </w:pPr>
      <w:r>
        <w:t>Source code:</w:t>
      </w:r>
    </w:p>
    <w:p w14:paraId="2772199C" w14:textId="064E85B5" w:rsidR="009F3650" w:rsidRDefault="007417DF" w:rsidP="009F3650">
      <w:pPr>
        <w:pStyle w:val="Code"/>
      </w:pPr>
      <w:r>
        <w:t>select</w:t>
      </w:r>
      <w:r w:rsidR="009F3650" w:rsidRPr="009F3650">
        <w:t>*</w:t>
      </w:r>
      <w:r>
        <w:t>from</w:t>
      </w:r>
      <w:r w:rsidR="009F3650" w:rsidRPr="009F3650">
        <w:t xml:space="preserve"> CUSTOMER </w:t>
      </w:r>
      <w:r>
        <w:t>natural join</w:t>
      </w:r>
      <w:r w:rsidR="009F3650" w:rsidRPr="009F3650">
        <w:t xml:space="preserve"> INVOICE </w:t>
      </w:r>
      <w:r>
        <w:t>where</w:t>
      </w:r>
      <w:r w:rsidR="009F3650" w:rsidRPr="009F3650">
        <w:t xml:space="preserve"> </w:t>
      </w:r>
      <w:proofErr w:type="spellStart"/>
      <w:r w:rsidR="009F3650" w:rsidRPr="009F3650">
        <w:t>CUS_LNAME</w:t>
      </w:r>
      <w:proofErr w:type="spellEnd"/>
      <w:r w:rsidR="009F3650" w:rsidRPr="009F3650">
        <w:t xml:space="preserve"> = "Farriss</w:t>
      </w:r>
      <w:proofErr w:type="gramStart"/>
      <w:r w:rsidR="009F3650" w:rsidRPr="009F3650">
        <w:t>";</w:t>
      </w:r>
      <w:proofErr w:type="gramEnd"/>
    </w:p>
    <w:p w14:paraId="1BBB1B21" w14:textId="26955A21" w:rsidR="007417DF" w:rsidRPr="007417DF" w:rsidRDefault="007417DF" w:rsidP="007417DF">
      <w:pPr>
        <w:pStyle w:val="Heading3"/>
      </w:pPr>
      <w:r>
        <w:t>Output:</w:t>
      </w:r>
    </w:p>
    <w:p w14:paraId="44883B6D" w14:textId="77777777" w:rsidR="007417DF" w:rsidRDefault="009F3650" w:rsidP="007417DF">
      <w:pPr>
        <w:pStyle w:val="Code"/>
        <w:keepNext/>
        <w:ind w:left="0"/>
        <w:jc w:val="center"/>
      </w:pPr>
      <w:r w:rsidRPr="009F3650">
        <w:drawing>
          <wp:inline distT="0" distB="0" distL="0" distR="0" wp14:anchorId="2D5A4189" wp14:editId="09A72AC5">
            <wp:extent cx="6400800" cy="334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B045" w14:textId="15AE4172" w:rsidR="007417DF" w:rsidRDefault="007417DF" w:rsidP="007417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50C1">
        <w:rPr>
          <w:noProof/>
        </w:rPr>
        <w:t>3</w:t>
      </w:r>
      <w:r>
        <w:fldChar w:fldCharType="end"/>
      </w:r>
      <w:r>
        <w:t xml:space="preserve">: </w:t>
      </w:r>
      <w:r w:rsidRPr="00AE4464">
        <w:t xml:space="preserve">Output result of Query </w:t>
      </w:r>
      <w:r>
        <w:t>3</w:t>
      </w:r>
    </w:p>
    <w:p w14:paraId="41BD4D43" w14:textId="4702767C" w:rsidR="009F3650" w:rsidRDefault="009F3650" w:rsidP="009F3650">
      <w:pPr>
        <w:pStyle w:val="Code"/>
        <w:ind w:left="0"/>
        <w:jc w:val="center"/>
      </w:pPr>
      <w:r>
        <w:br w:type="page"/>
      </w:r>
    </w:p>
    <w:p w14:paraId="18C69674" w14:textId="3113C78A" w:rsidR="00CB7AC7" w:rsidRDefault="00B043CE" w:rsidP="00CB7AC7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Exercises:</w:t>
      </w:r>
    </w:p>
    <w:p w14:paraId="28DCEB5F" w14:textId="511B3762" w:rsidR="00F42E7A" w:rsidRDefault="00B043CE" w:rsidP="009F3650">
      <w:pPr>
        <w:pStyle w:val="Heading2"/>
      </w:pPr>
      <w:r>
        <w:t xml:space="preserve">1. List all columns for the </w:t>
      </w:r>
      <w:proofErr w:type="spellStart"/>
      <w:r>
        <w:t>LGBrand</w:t>
      </w:r>
      <w:proofErr w:type="spellEnd"/>
      <w:r>
        <w:t xml:space="preserve"> table, ordered by </w:t>
      </w:r>
      <w:proofErr w:type="spellStart"/>
      <w:r>
        <w:t>BRAND_TYPE</w:t>
      </w:r>
      <w:proofErr w:type="spellEnd"/>
    </w:p>
    <w:p w14:paraId="1C2898E6" w14:textId="7CA28C3E" w:rsidR="00B043CE" w:rsidRDefault="00B043CE" w:rsidP="00B043CE">
      <w:pPr>
        <w:pStyle w:val="Heading3"/>
      </w:pPr>
      <w:r>
        <w:t>Source code:</w:t>
      </w:r>
    </w:p>
    <w:p w14:paraId="44F41A71" w14:textId="0925074E" w:rsidR="00B043CE" w:rsidRDefault="007417DF" w:rsidP="00B043CE">
      <w:pPr>
        <w:pStyle w:val="Code"/>
      </w:pPr>
      <w:r>
        <w:t>use</w:t>
      </w:r>
      <w:r w:rsidR="00B043CE">
        <w:t xml:space="preserve"> </w:t>
      </w:r>
      <w:proofErr w:type="spellStart"/>
      <w:r w:rsidR="00B043CE">
        <w:t>C</w:t>
      </w:r>
      <w:r>
        <w:t>h</w:t>
      </w:r>
      <w:r w:rsidR="00B043CE">
        <w:t>07_</w:t>
      </w:r>
      <w:proofErr w:type="gramStart"/>
      <w:r w:rsidR="00B043CE">
        <w:t>LargeCo</w:t>
      </w:r>
      <w:proofErr w:type="spellEnd"/>
      <w:r w:rsidR="00B043CE">
        <w:t>;</w:t>
      </w:r>
      <w:proofErr w:type="gramEnd"/>
    </w:p>
    <w:p w14:paraId="02EB15CC" w14:textId="3B47CBC9" w:rsidR="00B043CE" w:rsidRDefault="00B043CE" w:rsidP="00B043CE">
      <w:pPr>
        <w:pStyle w:val="Code"/>
      </w:pPr>
      <w:r w:rsidRPr="00B043CE">
        <w:t xml:space="preserve">select*from </w:t>
      </w:r>
      <w:proofErr w:type="spellStart"/>
      <w:r w:rsidRPr="00B043CE">
        <w:t>LGBRAND</w:t>
      </w:r>
      <w:proofErr w:type="spellEnd"/>
      <w:r w:rsidRPr="00B043CE">
        <w:t xml:space="preserve"> order by </w:t>
      </w:r>
      <w:proofErr w:type="spellStart"/>
      <w:r w:rsidRPr="00B043CE">
        <w:t>BRAND_</w:t>
      </w:r>
      <w:proofErr w:type="gramStart"/>
      <w:r w:rsidRPr="00B043CE">
        <w:t>TYPE</w:t>
      </w:r>
      <w:proofErr w:type="spellEnd"/>
      <w:r w:rsidRPr="00B043CE">
        <w:t>;</w:t>
      </w:r>
      <w:proofErr w:type="gramEnd"/>
    </w:p>
    <w:p w14:paraId="0E1F47C5" w14:textId="163B6007" w:rsidR="00B043CE" w:rsidRDefault="00B043CE" w:rsidP="00B043CE">
      <w:pPr>
        <w:pStyle w:val="Heading3"/>
      </w:pPr>
      <w:r>
        <w:t>Output:</w:t>
      </w:r>
    </w:p>
    <w:p w14:paraId="10314B50" w14:textId="77777777" w:rsidR="00B043CE" w:rsidRDefault="00B043CE" w:rsidP="00B043CE">
      <w:pPr>
        <w:keepNext/>
        <w:jc w:val="center"/>
      </w:pPr>
      <w:r w:rsidRPr="00B043CE">
        <w:rPr>
          <w:noProof/>
        </w:rPr>
        <w:drawing>
          <wp:inline distT="0" distB="0" distL="0" distR="0" wp14:anchorId="7F6E88B4" wp14:editId="665C0803">
            <wp:extent cx="3950335" cy="302491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" b="5"/>
                    <a:stretch/>
                  </pic:blipFill>
                  <pic:spPr bwMode="auto">
                    <a:xfrm>
                      <a:off x="0" y="0"/>
                      <a:ext cx="3951310" cy="302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FA004" w14:textId="1CB895CB" w:rsidR="00B043CE" w:rsidRDefault="00B043CE" w:rsidP="00B043CE">
      <w:pPr>
        <w:pStyle w:val="Caption"/>
        <w:jc w:val="center"/>
      </w:pPr>
      <w:r>
        <w:t xml:space="preserve">Figure </w:t>
      </w:r>
      <w:r w:rsidR="00F167EE">
        <w:fldChar w:fldCharType="begin"/>
      </w:r>
      <w:r w:rsidR="00F167EE">
        <w:instrText xml:space="preserve"> SEQ Figure \* ARABIC </w:instrText>
      </w:r>
      <w:r w:rsidR="00F167EE">
        <w:fldChar w:fldCharType="separate"/>
      </w:r>
      <w:r w:rsidR="006250C1">
        <w:rPr>
          <w:noProof/>
        </w:rPr>
        <w:t>4</w:t>
      </w:r>
      <w:r w:rsidR="00F167EE">
        <w:rPr>
          <w:noProof/>
        </w:rPr>
        <w:fldChar w:fldCharType="end"/>
      </w:r>
      <w:r>
        <w:t>: Output result of Query 1</w:t>
      </w:r>
    </w:p>
    <w:p w14:paraId="1AD1178A" w14:textId="1158D01F" w:rsidR="00B043CE" w:rsidRDefault="00B043CE" w:rsidP="009F3650">
      <w:pPr>
        <w:pStyle w:val="Heading2"/>
      </w:pPr>
      <w:r>
        <w:t xml:space="preserve">2. For this same table, report the number of brands manufactured for each </w:t>
      </w:r>
      <w:proofErr w:type="spellStart"/>
      <w:r>
        <w:t>BRAND_TYPE</w:t>
      </w:r>
      <w:proofErr w:type="spellEnd"/>
      <w:r>
        <w:t>. The columns should be renamed to more reasonable names.</w:t>
      </w:r>
    </w:p>
    <w:p w14:paraId="1734DF73" w14:textId="564B2C79" w:rsidR="00AE60A6" w:rsidRDefault="00AE60A6" w:rsidP="00AE60A6">
      <w:pPr>
        <w:pStyle w:val="Heading3"/>
      </w:pPr>
      <w:r>
        <w:t>Source code:</w:t>
      </w:r>
    </w:p>
    <w:p w14:paraId="1CF61180" w14:textId="08B7D1C7" w:rsidR="00AE60A6" w:rsidRDefault="00AE60A6" w:rsidP="00AE60A6">
      <w:pPr>
        <w:pStyle w:val="Code"/>
      </w:pPr>
      <w:r w:rsidRPr="00AE60A6">
        <w:t xml:space="preserve">select </w:t>
      </w:r>
      <w:proofErr w:type="gramStart"/>
      <w:r w:rsidRPr="00AE60A6">
        <w:t>count(</w:t>
      </w:r>
      <w:proofErr w:type="spellStart"/>
      <w:proofErr w:type="gramEnd"/>
      <w:r w:rsidRPr="00AE60A6">
        <w:t>BRAND_NAME</w:t>
      </w:r>
      <w:proofErr w:type="spellEnd"/>
      <w:r w:rsidRPr="00AE60A6">
        <w:t xml:space="preserve">) as </w:t>
      </w:r>
      <w:proofErr w:type="spellStart"/>
      <w:r w:rsidRPr="00AE60A6">
        <w:t>NUMBER_OF_BRAND</w:t>
      </w:r>
      <w:proofErr w:type="spellEnd"/>
      <w:r w:rsidRPr="00AE60A6">
        <w:t xml:space="preserve">, </w:t>
      </w:r>
      <w:proofErr w:type="spellStart"/>
      <w:r w:rsidRPr="00AE60A6">
        <w:t>BRAND_TYPE</w:t>
      </w:r>
      <w:proofErr w:type="spellEnd"/>
      <w:r w:rsidRPr="00AE60A6">
        <w:t xml:space="preserve"> from </w:t>
      </w:r>
      <w:proofErr w:type="spellStart"/>
      <w:r w:rsidRPr="00AE60A6">
        <w:t>LGBRAND</w:t>
      </w:r>
      <w:proofErr w:type="spellEnd"/>
      <w:r w:rsidRPr="00AE60A6">
        <w:t xml:space="preserve"> group by </w:t>
      </w:r>
      <w:proofErr w:type="spellStart"/>
      <w:r w:rsidRPr="00AE60A6">
        <w:t>BRAND_TYPE</w:t>
      </w:r>
      <w:proofErr w:type="spellEnd"/>
      <w:r w:rsidRPr="00AE60A6">
        <w:t>;</w:t>
      </w:r>
    </w:p>
    <w:p w14:paraId="0EF77026" w14:textId="288F427B" w:rsidR="00AE60A6" w:rsidRDefault="00AE60A6" w:rsidP="00AE60A6">
      <w:pPr>
        <w:pStyle w:val="Heading3"/>
      </w:pPr>
      <w:r>
        <w:t>Output:</w:t>
      </w:r>
    </w:p>
    <w:p w14:paraId="2C0C7099" w14:textId="77777777" w:rsidR="00AE60A6" w:rsidRDefault="00AE60A6" w:rsidP="00AE60A6">
      <w:pPr>
        <w:pStyle w:val="Code"/>
        <w:keepNext/>
        <w:ind w:left="0"/>
        <w:jc w:val="center"/>
      </w:pPr>
      <w:r w:rsidRPr="00AE60A6">
        <w:rPr>
          <w:noProof/>
        </w:rPr>
        <w:drawing>
          <wp:inline distT="0" distB="0" distL="0" distR="0" wp14:anchorId="1D0C0E6A" wp14:editId="7291AB4F">
            <wp:extent cx="3000794" cy="80973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2F6B" w14:textId="22009949" w:rsidR="00AE60A6" w:rsidRDefault="00AE60A6" w:rsidP="00AE60A6">
      <w:pPr>
        <w:pStyle w:val="Caption"/>
        <w:jc w:val="center"/>
      </w:pPr>
      <w:r>
        <w:t xml:space="preserve">Figure </w:t>
      </w:r>
      <w:r w:rsidR="00F167EE">
        <w:fldChar w:fldCharType="begin"/>
      </w:r>
      <w:r w:rsidR="00F167EE">
        <w:instrText xml:space="preserve"> SEQ Figure \* ARABIC </w:instrText>
      </w:r>
      <w:r w:rsidR="00F167EE">
        <w:fldChar w:fldCharType="separate"/>
      </w:r>
      <w:r w:rsidR="006250C1">
        <w:rPr>
          <w:noProof/>
        </w:rPr>
        <w:t>5</w:t>
      </w:r>
      <w:r w:rsidR="00F167EE">
        <w:rPr>
          <w:noProof/>
        </w:rPr>
        <w:fldChar w:fldCharType="end"/>
      </w:r>
      <w:r>
        <w:t xml:space="preserve">: </w:t>
      </w:r>
      <w:r w:rsidRPr="00390ECE">
        <w:t xml:space="preserve">Output result of Query </w:t>
      </w:r>
      <w:r>
        <w:t>2</w:t>
      </w:r>
    </w:p>
    <w:p w14:paraId="5E602B2B" w14:textId="77777777" w:rsidR="002F2EE8" w:rsidRDefault="002F2EE8">
      <w:pPr>
        <w:jc w:val="left"/>
        <w:rPr>
          <w:b/>
          <w:bCs/>
          <w:sz w:val="28"/>
          <w:szCs w:val="40"/>
        </w:rPr>
      </w:pPr>
      <w:r>
        <w:br w:type="page"/>
      </w:r>
    </w:p>
    <w:p w14:paraId="6856B7BE" w14:textId="09D22849" w:rsidR="00AE60A6" w:rsidRDefault="00AE60A6" w:rsidP="009F3650">
      <w:pPr>
        <w:pStyle w:val="Heading2"/>
      </w:pPr>
      <w:r>
        <w:lastRenderedPageBreak/>
        <w:t>3. List for each state the number of customers who have non-zero balances.</w:t>
      </w:r>
    </w:p>
    <w:p w14:paraId="5C734FAB" w14:textId="77777777" w:rsidR="002F2EE8" w:rsidRDefault="002F2EE8" w:rsidP="002F2EE8">
      <w:pPr>
        <w:pStyle w:val="Heading3"/>
      </w:pPr>
      <w:r>
        <w:t>Source code:</w:t>
      </w:r>
    </w:p>
    <w:p w14:paraId="3E73E1E6" w14:textId="57A40A7E" w:rsidR="002F2EE8" w:rsidRDefault="006E5D97" w:rsidP="002F2EE8">
      <w:pPr>
        <w:pStyle w:val="Code"/>
      </w:pPr>
      <w:r w:rsidRPr="006E5D97">
        <w:t xml:space="preserve">select </w:t>
      </w:r>
      <w:proofErr w:type="spellStart"/>
      <w:r w:rsidRPr="006E5D97">
        <w:t>CUST_STATE</w:t>
      </w:r>
      <w:proofErr w:type="spellEnd"/>
      <w:r w:rsidRPr="006E5D97">
        <w:t xml:space="preserve">, </w:t>
      </w:r>
      <w:proofErr w:type="gramStart"/>
      <w:r w:rsidRPr="006E5D97">
        <w:t>count(</w:t>
      </w:r>
      <w:proofErr w:type="spellStart"/>
      <w:proofErr w:type="gramEnd"/>
      <w:r w:rsidRPr="006E5D97">
        <w:t>CUST_CODE</w:t>
      </w:r>
      <w:proofErr w:type="spellEnd"/>
      <w:r w:rsidRPr="006E5D97">
        <w:t xml:space="preserve">) as </w:t>
      </w:r>
      <w:proofErr w:type="spellStart"/>
      <w:r w:rsidRPr="006E5D97">
        <w:t>NUMBER_OF_CUSTOMER</w:t>
      </w:r>
      <w:proofErr w:type="spellEnd"/>
      <w:r w:rsidRPr="006E5D97">
        <w:t xml:space="preserve"> from </w:t>
      </w:r>
      <w:proofErr w:type="spellStart"/>
      <w:r w:rsidRPr="006E5D97">
        <w:t>LGCUSTOMER</w:t>
      </w:r>
      <w:proofErr w:type="spellEnd"/>
      <w:r w:rsidRPr="006E5D97">
        <w:t xml:space="preserve"> where </w:t>
      </w:r>
      <w:proofErr w:type="spellStart"/>
      <w:r w:rsidRPr="006E5D97">
        <w:t>CUST_BALANCE</w:t>
      </w:r>
      <w:proofErr w:type="spellEnd"/>
      <w:r w:rsidRPr="006E5D97">
        <w:t xml:space="preserve">&gt;0 group by </w:t>
      </w:r>
      <w:proofErr w:type="spellStart"/>
      <w:r w:rsidRPr="006E5D97">
        <w:t>CUST_STATE</w:t>
      </w:r>
      <w:proofErr w:type="spellEnd"/>
      <w:r w:rsidRPr="006E5D97">
        <w:t>;</w:t>
      </w:r>
    </w:p>
    <w:p w14:paraId="4B336913" w14:textId="2AD7BA53" w:rsidR="006E5D97" w:rsidRPr="006E5D97" w:rsidRDefault="006E5D97" w:rsidP="006E5D97">
      <w:pPr>
        <w:pStyle w:val="Heading3"/>
      </w:pPr>
      <w:r>
        <w:t>Output:</w:t>
      </w:r>
    </w:p>
    <w:p w14:paraId="00686E13" w14:textId="77777777" w:rsidR="006E5D97" w:rsidRDefault="006E5D97" w:rsidP="006E5D97">
      <w:pPr>
        <w:keepNext/>
        <w:jc w:val="center"/>
      </w:pPr>
      <w:r w:rsidRPr="006E5D97">
        <w:rPr>
          <w:noProof/>
        </w:rPr>
        <w:drawing>
          <wp:inline distT="0" distB="0" distL="0" distR="0" wp14:anchorId="5F19CC2A" wp14:editId="183F2364">
            <wp:extent cx="3121152" cy="48768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197" cy="4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743D" w14:textId="1C7E2F7A" w:rsidR="002F2EE8" w:rsidRDefault="006E5D97" w:rsidP="006E5D97">
      <w:pPr>
        <w:pStyle w:val="Caption"/>
        <w:jc w:val="center"/>
      </w:pPr>
      <w:r>
        <w:t xml:space="preserve">Figure </w:t>
      </w:r>
      <w:r w:rsidR="00F167EE">
        <w:fldChar w:fldCharType="begin"/>
      </w:r>
      <w:r w:rsidR="00F167EE">
        <w:instrText xml:space="preserve"> SEQ Figure \* ARABIC </w:instrText>
      </w:r>
      <w:r w:rsidR="00F167EE">
        <w:fldChar w:fldCharType="separate"/>
      </w:r>
      <w:r w:rsidR="006250C1">
        <w:rPr>
          <w:noProof/>
        </w:rPr>
        <w:t>6</w:t>
      </w:r>
      <w:r w:rsidR="00F167EE">
        <w:rPr>
          <w:noProof/>
        </w:rPr>
        <w:fldChar w:fldCharType="end"/>
      </w:r>
      <w:r>
        <w:t xml:space="preserve">: </w:t>
      </w:r>
      <w:r w:rsidRPr="002E541B">
        <w:t xml:space="preserve">Output result of Query </w:t>
      </w:r>
      <w:r>
        <w:t>3</w:t>
      </w:r>
    </w:p>
    <w:p w14:paraId="78A4D331" w14:textId="769306E9" w:rsidR="00FC257C" w:rsidRDefault="00FC257C" w:rsidP="009F3650">
      <w:pPr>
        <w:pStyle w:val="Heading2"/>
      </w:pPr>
      <w:r>
        <w:t>4. For 3, show only states with more than 100 customers.</w:t>
      </w:r>
    </w:p>
    <w:p w14:paraId="017D18A0" w14:textId="1D048585" w:rsidR="00A84262" w:rsidRDefault="00A84262" w:rsidP="00A84262">
      <w:pPr>
        <w:pStyle w:val="Heading3"/>
      </w:pPr>
      <w:r>
        <w:t>Source code:</w:t>
      </w:r>
    </w:p>
    <w:p w14:paraId="5182FAA9" w14:textId="151BE90D" w:rsidR="00A84262" w:rsidRDefault="00A84262" w:rsidP="00A84262">
      <w:pPr>
        <w:pStyle w:val="Code"/>
      </w:pPr>
      <w:r w:rsidRPr="00A84262">
        <w:t xml:space="preserve">select </w:t>
      </w:r>
      <w:proofErr w:type="spellStart"/>
      <w:r w:rsidRPr="00A84262">
        <w:t>CUST_STATE</w:t>
      </w:r>
      <w:proofErr w:type="spellEnd"/>
      <w:r w:rsidRPr="00A84262">
        <w:t xml:space="preserve">, </w:t>
      </w:r>
      <w:proofErr w:type="gramStart"/>
      <w:r w:rsidRPr="00A84262">
        <w:t>count(</w:t>
      </w:r>
      <w:proofErr w:type="spellStart"/>
      <w:proofErr w:type="gramEnd"/>
      <w:r w:rsidRPr="00A84262">
        <w:t>CUST_CODE</w:t>
      </w:r>
      <w:proofErr w:type="spellEnd"/>
      <w:r w:rsidRPr="00A84262">
        <w:t xml:space="preserve">) as </w:t>
      </w:r>
      <w:proofErr w:type="spellStart"/>
      <w:r w:rsidRPr="00A84262">
        <w:t>NUMBER_OF_CUSTOMER</w:t>
      </w:r>
      <w:proofErr w:type="spellEnd"/>
      <w:r w:rsidRPr="00A84262">
        <w:t xml:space="preserve"> from </w:t>
      </w:r>
      <w:proofErr w:type="spellStart"/>
      <w:r w:rsidRPr="00A84262">
        <w:t>LGCUSTOMER</w:t>
      </w:r>
      <w:proofErr w:type="spellEnd"/>
      <w:r w:rsidRPr="00A84262">
        <w:t xml:space="preserve"> where </w:t>
      </w:r>
      <w:proofErr w:type="spellStart"/>
      <w:r w:rsidRPr="00A84262">
        <w:t>CUST_BALANCE</w:t>
      </w:r>
      <w:proofErr w:type="spellEnd"/>
      <w:r w:rsidRPr="00A84262">
        <w:t xml:space="preserve">&gt;0 group by </w:t>
      </w:r>
      <w:proofErr w:type="spellStart"/>
      <w:r w:rsidRPr="00A84262">
        <w:t>CUST_STATE</w:t>
      </w:r>
      <w:proofErr w:type="spellEnd"/>
      <w:r w:rsidRPr="00A84262">
        <w:t xml:space="preserve"> having count(</w:t>
      </w:r>
      <w:proofErr w:type="spellStart"/>
      <w:r w:rsidRPr="00A84262">
        <w:t>CUST_CODE</w:t>
      </w:r>
      <w:proofErr w:type="spellEnd"/>
      <w:r w:rsidRPr="00A84262">
        <w:t>)&gt;100;</w:t>
      </w:r>
    </w:p>
    <w:p w14:paraId="6AC84893" w14:textId="4179FB12" w:rsidR="00A84262" w:rsidRPr="00A84262" w:rsidRDefault="00A84262" w:rsidP="00A84262">
      <w:pPr>
        <w:pStyle w:val="Heading3"/>
      </w:pPr>
      <w:r>
        <w:t>Output:</w:t>
      </w:r>
    </w:p>
    <w:p w14:paraId="02EC86B3" w14:textId="77777777" w:rsidR="00A84262" w:rsidRDefault="00A84262" w:rsidP="00A84262">
      <w:pPr>
        <w:keepNext/>
        <w:jc w:val="center"/>
      </w:pPr>
      <w:r w:rsidRPr="00A84262">
        <w:rPr>
          <w:noProof/>
        </w:rPr>
        <w:drawing>
          <wp:inline distT="0" distB="0" distL="0" distR="0" wp14:anchorId="051E7D6C" wp14:editId="7DBE536D">
            <wp:extent cx="3210373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9FC" w14:textId="021CAB57" w:rsidR="00A84262" w:rsidRDefault="00A84262" w:rsidP="00A84262">
      <w:pPr>
        <w:pStyle w:val="Caption"/>
        <w:jc w:val="center"/>
      </w:pPr>
      <w:r>
        <w:t xml:space="preserve">Figure </w:t>
      </w:r>
      <w:r w:rsidR="00F167EE">
        <w:fldChar w:fldCharType="begin"/>
      </w:r>
      <w:r w:rsidR="00F167EE">
        <w:instrText xml:space="preserve"> SEQ Figure \* ARABIC </w:instrText>
      </w:r>
      <w:r w:rsidR="00F167EE">
        <w:fldChar w:fldCharType="separate"/>
      </w:r>
      <w:r w:rsidR="006250C1">
        <w:rPr>
          <w:noProof/>
        </w:rPr>
        <w:t>7</w:t>
      </w:r>
      <w:r w:rsidR="00F167EE">
        <w:rPr>
          <w:noProof/>
        </w:rPr>
        <w:fldChar w:fldCharType="end"/>
      </w:r>
      <w:r>
        <w:t xml:space="preserve">: </w:t>
      </w:r>
      <w:r w:rsidRPr="00C353E2">
        <w:t xml:space="preserve">Output result of Query </w:t>
      </w:r>
      <w:r>
        <w:t>4</w:t>
      </w:r>
    </w:p>
    <w:p w14:paraId="44E51537" w14:textId="74CF421E" w:rsidR="00A84262" w:rsidRDefault="00A84262" w:rsidP="009F3650">
      <w:pPr>
        <w:pStyle w:val="Heading2"/>
      </w:pPr>
      <w:r>
        <w:lastRenderedPageBreak/>
        <w:t>5. For 4, order the output by State in reverse alphabetic order.</w:t>
      </w:r>
    </w:p>
    <w:p w14:paraId="4E2864DF" w14:textId="493D6947" w:rsidR="00A84262" w:rsidRDefault="00A84262" w:rsidP="00A84262">
      <w:pPr>
        <w:pStyle w:val="Heading3"/>
      </w:pPr>
      <w:r>
        <w:t>Source code:</w:t>
      </w:r>
    </w:p>
    <w:p w14:paraId="53FC9A3D" w14:textId="60B878C4" w:rsidR="00A84262" w:rsidRDefault="00A84262" w:rsidP="00A84262">
      <w:pPr>
        <w:pStyle w:val="Code"/>
      </w:pPr>
      <w:r w:rsidRPr="00A84262">
        <w:t xml:space="preserve">select </w:t>
      </w:r>
      <w:proofErr w:type="spellStart"/>
      <w:r w:rsidRPr="00A84262">
        <w:t>CUST_STATE</w:t>
      </w:r>
      <w:proofErr w:type="spellEnd"/>
      <w:r w:rsidRPr="00A84262">
        <w:t xml:space="preserve">, </w:t>
      </w:r>
      <w:proofErr w:type="gramStart"/>
      <w:r w:rsidRPr="00A84262">
        <w:t>count(</w:t>
      </w:r>
      <w:proofErr w:type="spellStart"/>
      <w:proofErr w:type="gramEnd"/>
      <w:r w:rsidRPr="00A84262">
        <w:t>CUST_CODE</w:t>
      </w:r>
      <w:proofErr w:type="spellEnd"/>
      <w:r w:rsidRPr="00A84262">
        <w:t xml:space="preserve">) as </w:t>
      </w:r>
      <w:proofErr w:type="spellStart"/>
      <w:r w:rsidRPr="00A84262">
        <w:t>NUMBER_OF_CUSTOMER</w:t>
      </w:r>
      <w:proofErr w:type="spellEnd"/>
      <w:r w:rsidRPr="00A84262">
        <w:t xml:space="preserve"> from </w:t>
      </w:r>
      <w:proofErr w:type="spellStart"/>
      <w:r w:rsidRPr="00A84262">
        <w:t>LGCUSTOMER</w:t>
      </w:r>
      <w:proofErr w:type="spellEnd"/>
      <w:r w:rsidRPr="00A84262">
        <w:t xml:space="preserve"> where </w:t>
      </w:r>
      <w:proofErr w:type="spellStart"/>
      <w:r w:rsidRPr="00A84262">
        <w:t>CUST_BALANCE</w:t>
      </w:r>
      <w:proofErr w:type="spellEnd"/>
      <w:r w:rsidRPr="00A84262">
        <w:t xml:space="preserve">&gt;0 group by </w:t>
      </w:r>
      <w:proofErr w:type="spellStart"/>
      <w:r w:rsidRPr="00A84262">
        <w:t>CUST_STATE</w:t>
      </w:r>
      <w:proofErr w:type="spellEnd"/>
      <w:r w:rsidRPr="00A84262">
        <w:t xml:space="preserve"> having count(</w:t>
      </w:r>
      <w:proofErr w:type="spellStart"/>
      <w:r w:rsidRPr="00A84262">
        <w:t>CUST_CODE</w:t>
      </w:r>
      <w:proofErr w:type="spellEnd"/>
      <w:r w:rsidRPr="00A84262">
        <w:t xml:space="preserve">)&gt;100 order by </w:t>
      </w:r>
      <w:proofErr w:type="spellStart"/>
      <w:r w:rsidRPr="00A84262">
        <w:t>CUST_STATE</w:t>
      </w:r>
      <w:proofErr w:type="spellEnd"/>
      <w:r w:rsidRPr="00A84262">
        <w:t xml:space="preserve"> desc;</w:t>
      </w:r>
    </w:p>
    <w:p w14:paraId="1FFDDB4F" w14:textId="78228167" w:rsidR="00A84262" w:rsidRDefault="00A84262" w:rsidP="00A84262">
      <w:pPr>
        <w:pStyle w:val="Heading3"/>
      </w:pPr>
      <w:r>
        <w:t>Output:</w:t>
      </w:r>
    </w:p>
    <w:p w14:paraId="6C55B7D0" w14:textId="77777777" w:rsidR="00A84262" w:rsidRDefault="00A84262" w:rsidP="00A84262">
      <w:pPr>
        <w:keepNext/>
        <w:jc w:val="center"/>
      </w:pPr>
      <w:r w:rsidRPr="00A84262">
        <w:rPr>
          <w:noProof/>
        </w:rPr>
        <w:drawing>
          <wp:inline distT="0" distB="0" distL="0" distR="0" wp14:anchorId="5A3E2B5B" wp14:editId="1E1221F8">
            <wp:extent cx="3219899" cy="619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2996" w14:textId="4FB52DFC" w:rsidR="003A7E72" w:rsidRDefault="00A84262" w:rsidP="003A7E72">
      <w:pPr>
        <w:pStyle w:val="Caption"/>
        <w:jc w:val="center"/>
      </w:pPr>
      <w:r>
        <w:t xml:space="preserve">Figure </w:t>
      </w:r>
      <w:r w:rsidR="00F167EE">
        <w:fldChar w:fldCharType="begin"/>
      </w:r>
      <w:r w:rsidR="00F167EE">
        <w:instrText xml:space="preserve"> SEQ Figure \* ARABI</w:instrText>
      </w:r>
      <w:r w:rsidR="00F167EE">
        <w:instrText xml:space="preserve">C </w:instrText>
      </w:r>
      <w:r w:rsidR="00F167EE">
        <w:fldChar w:fldCharType="separate"/>
      </w:r>
      <w:r w:rsidR="006250C1">
        <w:rPr>
          <w:noProof/>
        </w:rPr>
        <w:t>8</w:t>
      </w:r>
      <w:r w:rsidR="00F167EE">
        <w:rPr>
          <w:noProof/>
        </w:rPr>
        <w:fldChar w:fldCharType="end"/>
      </w:r>
      <w:r>
        <w:t xml:space="preserve">: </w:t>
      </w:r>
      <w:r w:rsidRPr="00AD0386">
        <w:t xml:space="preserve">Output result of Query </w:t>
      </w:r>
      <w:r>
        <w:t>5</w:t>
      </w:r>
    </w:p>
    <w:p w14:paraId="711177D6" w14:textId="465E52BF" w:rsidR="009D5252" w:rsidRDefault="009D5252" w:rsidP="009F3650">
      <w:pPr>
        <w:pStyle w:val="Heading2"/>
      </w:pPr>
      <w:r>
        <w:t>6. For 3, show only states with more than 100 customers, ordered by number of customers (fewest first).</w:t>
      </w:r>
    </w:p>
    <w:p w14:paraId="325012C2" w14:textId="77777777" w:rsidR="009D5252" w:rsidRDefault="009D5252" w:rsidP="009D5252">
      <w:pPr>
        <w:pStyle w:val="Heading3"/>
      </w:pPr>
      <w:r>
        <w:t>Source code:</w:t>
      </w:r>
    </w:p>
    <w:p w14:paraId="44EC7D82" w14:textId="0905C1FB" w:rsidR="009D5252" w:rsidRDefault="009D5252" w:rsidP="009D5252">
      <w:pPr>
        <w:pStyle w:val="Code"/>
      </w:pPr>
      <w:r w:rsidRPr="009D5252">
        <w:t xml:space="preserve">select </w:t>
      </w:r>
      <w:proofErr w:type="spellStart"/>
      <w:r w:rsidRPr="009D5252">
        <w:t>CUST_STATE</w:t>
      </w:r>
      <w:proofErr w:type="spellEnd"/>
      <w:r w:rsidRPr="009D5252">
        <w:t xml:space="preserve">, </w:t>
      </w:r>
      <w:proofErr w:type="gramStart"/>
      <w:r w:rsidRPr="009D5252">
        <w:t>count(</w:t>
      </w:r>
      <w:proofErr w:type="spellStart"/>
      <w:proofErr w:type="gramEnd"/>
      <w:r w:rsidRPr="009D5252">
        <w:t>CUST_CODE</w:t>
      </w:r>
      <w:proofErr w:type="spellEnd"/>
      <w:r w:rsidRPr="009D5252">
        <w:t xml:space="preserve">) as </w:t>
      </w:r>
      <w:proofErr w:type="spellStart"/>
      <w:r w:rsidRPr="009D5252">
        <w:t>NUMBER_OF_CUSTOMER</w:t>
      </w:r>
      <w:proofErr w:type="spellEnd"/>
      <w:r w:rsidRPr="009D5252">
        <w:t xml:space="preserve"> from </w:t>
      </w:r>
      <w:proofErr w:type="spellStart"/>
      <w:r w:rsidRPr="009D5252">
        <w:t>LGCUSTOMER</w:t>
      </w:r>
      <w:proofErr w:type="spellEnd"/>
      <w:r w:rsidRPr="009D5252">
        <w:t xml:space="preserve"> where </w:t>
      </w:r>
      <w:proofErr w:type="spellStart"/>
      <w:r w:rsidRPr="009D5252">
        <w:t>CUST_BALANCE</w:t>
      </w:r>
      <w:proofErr w:type="spellEnd"/>
      <w:r w:rsidRPr="009D5252">
        <w:t xml:space="preserve">&gt;0 group by </w:t>
      </w:r>
      <w:proofErr w:type="spellStart"/>
      <w:r w:rsidRPr="009D5252">
        <w:t>CUST_STATE</w:t>
      </w:r>
      <w:proofErr w:type="spellEnd"/>
      <w:r w:rsidRPr="009D5252">
        <w:t xml:space="preserve"> having count(</w:t>
      </w:r>
      <w:proofErr w:type="spellStart"/>
      <w:r w:rsidRPr="009D5252">
        <w:t>CUST_CODE</w:t>
      </w:r>
      <w:proofErr w:type="spellEnd"/>
      <w:r w:rsidRPr="009D5252">
        <w:t xml:space="preserve">)&gt;100 order by </w:t>
      </w:r>
      <w:proofErr w:type="spellStart"/>
      <w:r w:rsidRPr="009D5252">
        <w:t>NUMBER_OF_CUSTOMER</w:t>
      </w:r>
      <w:proofErr w:type="spellEnd"/>
      <w:r w:rsidRPr="009D5252">
        <w:t xml:space="preserve"> </w:t>
      </w:r>
      <w:proofErr w:type="spellStart"/>
      <w:r w:rsidRPr="009D5252">
        <w:t>asc</w:t>
      </w:r>
      <w:proofErr w:type="spellEnd"/>
      <w:r w:rsidRPr="009D5252">
        <w:t>;</w:t>
      </w:r>
    </w:p>
    <w:p w14:paraId="3F97C6AF" w14:textId="77777777" w:rsidR="009D5252" w:rsidRDefault="009D5252" w:rsidP="009D5252">
      <w:pPr>
        <w:pStyle w:val="Heading3"/>
      </w:pPr>
      <w:r>
        <w:t>Output:</w:t>
      </w:r>
    </w:p>
    <w:p w14:paraId="3B7836A0" w14:textId="77777777" w:rsidR="009D5252" w:rsidRDefault="009D5252" w:rsidP="009D5252">
      <w:pPr>
        <w:keepNext/>
        <w:jc w:val="center"/>
      </w:pPr>
      <w:r w:rsidRPr="00A84262">
        <w:rPr>
          <w:noProof/>
        </w:rPr>
        <w:drawing>
          <wp:inline distT="0" distB="0" distL="0" distR="0" wp14:anchorId="0FEC4141" wp14:editId="4D424FAF">
            <wp:extent cx="3123782" cy="619211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7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E6A5" w14:textId="6B91BC1F" w:rsidR="009D5252" w:rsidRDefault="009D5252" w:rsidP="009D5252">
      <w:pPr>
        <w:pStyle w:val="Caption"/>
        <w:jc w:val="center"/>
      </w:pPr>
      <w:r>
        <w:t xml:space="preserve">Figure </w:t>
      </w:r>
      <w:r w:rsidR="00F167EE">
        <w:fldChar w:fldCharType="begin"/>
      </w:r>
      <w:r w:rsidR="00F167EE">
        <w:instrText xml:space="preserve"> SEQ Figure \* ARABIC </w:instrText>
      </w:r>
      <w:r w:rsidR="00F167EE">
        <w:fldChar w:fldCharType="separate"/>
      </w:r>
      <w:r w:rsidR="006250C1">
        <w:rPr>
          <w:noProof/>
        </w:rPr>
        <w:t>9</w:t>
      </w:r>
      <w:r w:rsidR="00F167EE">
        <w:rPr>
          <w:noProof/>
        </w:rPr>
        <w:fldChar w:fldCharType="end"/>
      </w:r>
      <w:r>
        <w:t xml:space="preserve">: </w:t>
      </w:r>
      <w:r w:rsidRPr="00A65920">
        <w:t>Output result of Query 6</w:t>
      </w:r>
    </w:p>
    <w:p w14:paraId="467501C6" w14:textId="448E6400" w:rsidR="009D5252" w:rsidRDefault="00384472" w:rsidP="009F3650">
      <w:pPr>
        <w:pStyle w:val="Heading2"/>
      </w:pPr>
      <w:r>
        <w:t>7. List the number of products purchased for each Brand Type, in the State of Maine (‘ME’)</w:t>
      </w:r>
    </w:p>
    <w:p w14:paraId="259F247A" w14:textId="319D581D" w:rsidR="007417DF" w:rsidRPr="007417DF" w:rsidRDefault="007417DF" w:rsidP="007417DF">
      <w:pPr>
        <w:pStyle w:val="Heading3"/>
      </w:pPr>
      <w:r>
        <w:t>Source code:</w:t>
      </w:r>
    </w:p>
    <w:p w14:paraId="53BCE1D2" w14:textId="155236E8" w:rsidR="00CF7E50" w:rsidRDefault="009F3650" w:rsidP="009F3650">
      <w:pPr>
        <w:pStyle w:val="Code"/>
      </w:pPr>
      <w:r>
        <w:t xml:space="preserve">select </w:t>
      </w:r>
      <w:proofErr w:type="spellStart"/>
      <w:proofErr w:type="gramStart"/>
      <w:r>
        <w:t>LB.BRAND</w:t>
      </w:r>
      <w:proofErr w:type="gramEnd"/>
      <w:r>
        <w:t>_TYPE</w:t>
      </w:r>
      <w:proofErr w:type="spellEnd"/>
      <w:r>
        <w:t>, sum(</w:t>
      </w:r>
      <w:proofErr w:type="spellStart"/>
      <w:r>
        <w:t>LP.PROD_QOH</w:t>
      </w:r>
      <w:proofErr w:type="spellEnd"/>
      <w:r>
        <w:t xml:space="preserve">) from </w:t>
      </w:r>
      <w:proofErr w:type="spellStart"/>
      <w:r>
        <w:t>LGBRAND</w:t>
      </w:r>
      <w:proofErr w:type="spellEnd"/>
      <w:r>
        <w:t xml:space="preserve"> as </w:t>
      </w:r>
      <w:proofErr w:type="spellStart"/>
      <w:r>
        <w:t>LB</w:t>
      </w:r>
      <w:proofErr w:type="spellEnd"/>
      <w:r>
        <w:t xml:space="preserve">, </w:t>
      </w:r>
      <w:proofErr w:type="spellStart"/>
      <w:r>
        <w:t>LGPRODUCT</w:t>
      </w:r>
      <w:proofErr w:type="spellEnd"/>
      <w:r>
        <w:t xml:space="preserve">  as LP, </w:t>
      </w:r>
      <w:proofErr w:type="spellStart"/>
      <w:r>
        <w:t>LGCUSTOMER</w:t>
      </w:r>
      <w:proofErr w:type="spellEnd"/>
      <w:r>
        <w:t xml:space="preserve"> as LC</w:t>
      </w:r>
      <w:r>
        <w:tab/>
      </w:r>
      <w:r w:rsidR="007417DF">
        <w:t>w</w:t>
      </w:r>
      <w:r>
        <w:t xml:space="preserve">here </w:t>
      </w:r>
      <w:proofErr w:type="spellStart"/>
      <w:r>
        <w:t>LB.BRAND_ID</w:t>
      </w:r>
      <w:proofErr w:type="spellEnd"/>
      <w:r>
        <w:t xml:space="preserve"> =</w:t>
      </w:r>
      <w:r w:rsidR="007417DF">
        <w:t xml:space="preserve"> </w:t>
      </w:r>
      <w:proofErr w:type="spellStart"/>
      <w:r>
        <w:t>LP.Brand_ID</w:t>
      </w:r>
      <w:proofErr w:type="spellEnd"/>
      <w:r>
        <w:t xml:space="preserve"> and </w:t>
      </w:r>
      <w:proofErr w:type="spellStart"/>
      <w:r>
        <w:t>LC.CUST_STATE</w:t>
      </w:r>
      <w:proofErr w:type="spellEnd"/>
      <w:r>
        <w:t xml:space="preserve"> = "ME" group by </w:t>
      </w:r>
      <w:proofErr w:type="spellStart"/>
      <w:r>
        <w:t>LB.BRAND_TYPE</w:t>
      </w:r>
      <w:proofErr w:type="spellEnd"/>
      <w:r>
        <w:t>;</w:t>
      </w:r>
    </w:p>
    <w:p w14:paraId="0E112E43" w14:textId="27C3FA03" w:rsidR="007417DF" w:rsidRPr="007417DF" w:rsidRDefault="007417DF" w:rsidP="007417DF">
      <w:pPr>
        <w:pStyle w:val="Heading3"/>
      </w:pPr>
      <w:r>
        <w:t>Output:</w:t>
      </w:r>
    </w:p>
    <w:p w14:paraId="23C5F539" w14:textId="77777777" w:rsidR="007417DF" w:rsidRDefault="00B86E08" w:rsidP="007417DF">
      <w:pPr>
        <w:keepNext/>
        <w:jc w:val="center"/>
      </w:pPr>
      <w:r w:rsidRPr="00B86E08">
        <w:drawing>
          <wp:inline distT="0" distB="0" distL="0" distR="0" wp14:anchorId="62FF3987" wp14:editId="744ED56B">
            <wp:extent cx="2848373" cy="885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921" w14:textId="3660A905" w:rsidR="007417DF" w:rsidRDefault="007417DF" w:rsidP="007417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50C1">
        <w:rPr>
          <w:noProof/>
        </w:rPr>
        <w:t>10</w:t>
      </w:r>
      <w:r>
        <w:fldChar w:fldCharType="end"/>
      </w:r>
      <w:r>
        <w:t xml:space="preserve">: </w:t>
      </w:r>
      <w:r w:rsidRPr="008714D8">
        <w:t xml:space="preserve">Output result of Query </w:t>
      </w:r>
      <w:r>
        <w:t>7</w:t>
      </w:r>
    </w:p>
    <w:p w14:paraId="6B2A60E1" w14:textId="77777777" w:rsidR="007417DF" w:rsidRDefault="007417DF">
      <w:pPr>
        <w:jc w:val="left"/>
        <w:rPr>
          <w:iCs/>
          <w:szCs w:val="18"/>
        </w:rPr>
      </w:pPr>
      <w:r>
        <w:br w:type="page"/>
      </w:r>
    </w:p>
    <w:p w14:paraId="1F576478" w14:textId="3D12C1FB" w:rsidR="007417DF" w:rsidRDefault="007417DF" w:rsidP="007417DF">
      <w:pPr>
        <w:pStyle w:val="Heading2"/>
      </w:pPr>
      <w:r>
        <w:lastRenderedPageBreak/>
        <w:t>9. Who is the newest employee and how long have they been with the company? List only the one employee.</w:t>
      </w:r>
    </w:p>
    <w:p w14:paraId="7C71E556" w14:textId="77777777" w:rsidR="00247429" w:rsidRDefault="007417DF" w:rsidP="00247429">
      <w:pPr>
        <w:pStyle w:val="Heading3"/>
      </w:pPr>
      <w:r>
        <w:t>Source code:</w:t>
      </w:r>
    </w:p>
    <w:p w14:paraId="4814EEF0" w14:textId="77777777" w:rsidR="00247429" w:rsidRDefault="007417DF" w:rsidP="00247429">
      <w:pPr>
        <w:pStyle w:val="Code"/>
      </w:pPr>
      <w:r w:rsidRPr="007417DF">
        <w:t xml:space="preserve">select </w:t>
      </w:r>
      <w:proofErr w:type="gramStart"/>
      <w:r w:rsidRPr="007417DF">
        <w:t>max(</w:t>
      </w:r>
      <w:proofErr w:type="spellStart"/>
      <w:proofErr w:type="gramEnd"/>
      <w:r w:rsidRPr="007417DF">
        <w:t>EMP_HIREDATE</w:t>
      </w:r>
      <w:proofErr w:type="spellEnd"/>
      <w:r w:rsidRPr="007417DF">
        <w:t xml:space="preserve">), </w:t>
      </w:r>
      <w:proofErr w:type="spellStart"/>
      <w:r w:rsidRPr="007417DF">
        <w:t>EMP_FNAME</w:t>
      </w:r>
      <w:proofErr w:type="spellEnd"/>
      <w:r w:rsidRPr="007417DF">
        <w:t xml:space="preserve">, </w:t>
      </w:r>
      <w:proofErr w:type="spellStart"/>
      <w:r w:rsidRPr="007417DF">
        <w:t>EMP_LNAME</w:t>
      </w:r>
      <w:proofErr w:type="spellEnd"/>
      <w:r w:rsidR="00247429">
        <w:t xml:space="preserve"> </w:t>
      </w:r>
      <w:r w:rsidRPr="007417DF">
        <w:t xml:space="preserve">from </w:t>
      </w:r>
      <w:proofErr w:type="spellStart"/>
      <w:r w:rsidRPr="007417DF">
        <w:t>LGEMPLOYEE</w:t>
      </w:r>
      <w:proofErr w:type="spellEnd"/>
      <w:r w:rsidRPr="007417DF">
        <w:t>;</w:t>
      </w:r>
    </w:p>
    <w:p w14:paraId="6AC51B36" w14:textId="18AF75A8" w:rsidR="007417DF" w:rsidRDefault="007417DF" w:rsidP="00247429">
      <w:pPr>
        <w:pStyle w:val="Heading3"/>
      </w:pPr>
      <w:r>
        <w:t>Output:</w:t>
      </w:r>
    </w:p>
    <w:p w14:paraId="0DC3F018" w14:textId="77777777" w:rsidR="00247429" w:rsidRDefault="00247429" w:rsidP="00247429">
      <w:pPr>
        <w:keepNext/>
        <w:jc w:val="center"/>
      </w:pPr>
      <w:r>
        <w:rPr>
          <w:noProof/>
        </w:rPr>
        <w:drawing>
          <wp:inline distT="0" distB="0" distL="0" distR="0" wp14:anchorId="79E4E860" wp14:editId="5DB3A90E">
            <wp:extent cx="3971429" cy="409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7D3C" w14:textId="6E148DEE" w:rsidR="00247429" w:rsidRPr="00247429" w:rsidRDefault="00247429" w:rsidP="0024742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50C1">
        <w:rPr>
          <w:noProof/>
        </w:rPr>
        <w:t>11</w:t>
      </w:r>
      <w:r>
        <w:fldChar w:fldCharType="end"/>
      </w:r>
      <w:r>
        <w:t xml:space="preserve">: </w:t>
      </w:r>
      <w:r w:rsidRPr="00C60361">
        <w:t xml:space="preserve">Output result of Query </w:t>
      </w:r>
      <w:r>
        <w:t>9</w:t>
      </w:r>
    </w:p>
    <w:p w14:paraId="13A88F4E" w14:textId="77777777" w:rsidR="007417DF" w:rsidRPr="007417DF" w:rsidRDefault="007417DF" w:rsidP="007417DF"/>
    <w:p w14:paraId="08E3BB9B" w14:textId="097E07E5" w:rsidR="00E326A2" w:rsidRPr="00AD470A" w:rsidRDefault="00E326A2" w:rsidP="00AD470A"/>
    <w:p w14:paraId="2B994746" w14:textId="77777777" w:rsidR="009D5252" w:rsidRPr="009D5252" w:rsidRDefault="009D5252" w:rsidP="009D5252"/>
    <w:p w14:paraId="3FDAEA14" w14:textId="77777777" w:rsidR="009D5252" w:rsidRPr="009D5252" w:rsidRDefault="009D5252" w:rsidP="009D5252"/>
    <w:p w14:paraId="073EF3CE" w14:textId="77777777" w:rsidR="00A84262" w:rsidRPr="00A84262" w:rsidRDefault="00A84262" w:rsidP="00A84262"/>
    <w:sectPr w:rsidR="00A84262" w:rsidRPr="00A84262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9193B" w14:textId="77777777" w:rsidR="00F167EE" w:rsidRDefault="00F167EE" w:rsidP="00A63A6C">
      <w:pPr>
        <w:spacing w:after="0" w:line="240" w:lineRule="auto"/>
      </w:pPr>
      <w:r>
        <w:separator/>
      </w:r>
    </w:p>
  </w:endnote>
  <w:endnote w:type="continuationSeparator" w:id="0">
    <w:p w14:paraId="7C4238CB" w14:textId="77777777" w:rsidR="00F167EE" w:rsidRDefault="00F167EE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2E9C0" w14:textId="77777777" w:rsidR="00F167EE" w:rsidRDefault="00F167EE" w:rsidP="00A63A6C">
      <w:pPr>
        <w:spacing w:after="0" w:line="240" w:lineRule="auto"/>
      </w:pPr>
      <w:r>
        <w:separator/>
      </w:r>
    </w:p>
  </w:footnote>
  <w:footnote w:type="continuationSeparator" w:id="0">
    <w:p w14:paraId="0205745A" w14:textId="77777777" w:rsidR="00F167EE" w:rsidRDefault="00F167EE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gFAPPwqo4tAAAA"/>
  </w:docVars>
  <w:rsids>
    <w:rsidRoot w:val="00B043CE"/>
    <w:rsid w:val="00002642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10D3"/>
    <w:rsid w:val="00084FF8"/>
    <w:rsid w:val="0008671B"/>
    <w:rsid w:val="00087ED6"/>
    <w:rsid w:val="000B3301"/>
    <w:rsid w:val="000B3B89"/>
    <w:rsid w:val="000B451E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47429"/>
    <w:rsid w:val="00255ED4"/>
    <w:rsid w:val="002669F8"/>
    <w:rsid w:val="0028265E"/>
    <w:rsid w:val="002963BF"/>
    <w:rsid w:val="002A4639"/>
    <w:rsid w:val="002B4439"/>
    <w:rsid w:val="002E700F"/>
    <w:rsid w:val="002F21B6"/>
    <w:rsid w:val="002F2EE8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84472"/>
    <w:rsid w:val="003A290D"/>
    <w:rsid w:val="003A7E72"/>
    <w:rsid w:val="003B4B46"/>
    <w:rsid w:val="003C2F6B"/>
    <w:rsid w:val="003D0860"/>
    <w:rsid w:val="003D7B43"/>
    <w:rsid w:val="003E3496"/>
    <w:rsid w:val="003E7742"/>
    <w:rsid w:val="003F234D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250C1"/>
    <w:rsid w:val="00642B92"/>
    <w:rsid w:val="0064312D"/>
    <w:rsid w:val="006960F4"/>
    <w:rsid w:val="006A2477"/>
    <w:rsid w:val="006A3A69"/>
    <w:rsid w:val="006B6D4B"/>
    <w:rsid w:val="006E5D97"/>
    <w:rsid w:val="00716D4F"/>
    <w:rsid w:val="007417DF"/>
    <w:rsid w:val="007574CB"/>
    <w:rsid w:val="0076342B"/>
    <w:rsid w:val="007766B6"/>
    <w:rsid w:val="007831F1"/>
    <w:rsid w:val="007C106A"/>
    <w:rsid w:val="007C4FBC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C3979"/>
    <w:rsid w:val="008C770D"/>
    <w:rsid w:val="008E0946"/>
    <w:rsid w:val="008E79F8"/>
    <w:rsid w:val="008F2B87"/>
    <w:rsid w:val="0090464F"/>
    <w:rsid w:val="00922B8C"/>
    <w:rsid w:val="00922FCD"/>
    <w:rsid w:val="00965DF5"/>
    <w:rsid w:val="009802BB"/>
    <w:rsid w:val="0099231B"/>
    <w:rsid w:val="009A2E5F"/>
    <w:rsid w:val="009A3397"/>
    <w:rsid w:val="009D472B"/>
    <w:rsid w:val="009D5252"/>
    <w:rsid w:val="009F3650"/>
    <w:rsid w:val="009F4FE7"/>
    <w:rsid w:val="00A05179"/>
    <w:rsid w:val="00A57E76"/>
    <w:rsid w:val="00A618B4"/>
    <w:rsid w:val="00A63A6C"/>
    <w:rsid w:val="00A7782A"/>
    <w:rsid w:val="00A84262"/>
    <w:rsid w:val="00AB538E"/>
    <w:rsid w:val="00AC353D"/>
    <w:rsid w:val="00AD470A"/>
    <w:rsid w:val="00AE60A6"/>
    <w:rsid w:val="00AE6FF4"/>
    <w:rsid w:val="00B043CE"/>
    <w:rsid w:val="00B060F1"/>
    <w:rsid w:val="00B069D9"/>
    <w:rsid w:val="00B0794A"/>
    <w:rsid w:val="00B07FC3"/>
    <w:rsid w:val="00B12B10"/>
    <w:rsid w:val="00B225C1"/>
    <w:rsid w:val="00B31872"/>
    <w:rsid w:val="00B37CAC"/>
    <w:rsid w:val="00B475BB"/>
    <w:rsid w:val="00B86E08"/>
    <w:rsid w:val="00BE0D18"/>
    <w:rsid w:val="00C034E4"/>
    <w:rsid w:val="00C11723"/>
    <w:rsid w:val="00C16383"/>
    <w:rsid w:val="00C53DCC"/>
    <w:rsid w:val="00C6044C"/>
    <w:rsid w:val="00C86B2A"/>
    <w:rsid w:val="00C97BBF"/>
    <w:rsid w:val="00CB43CD"/>
    <w:rsid w:val="00CB7AC7"/>
    <w:rsid w:val="00CD2A19"/>
    <w:rsid w:val="00CD7B1F"/>
    <w:rsid w:val="00CE4711"/>
    <w:rsid w:val="00CF7E50"/>
    <w:rsid w:val="00D1081A"/>
    <w:rsid w:val="00D42475"/>
    <w:rsid w:val="00D528B9"/>
    <w:rsid w:val="00D91887"/>
    <w:rsid w:val="00DB1878"/>
    <w:rsid w:val="00DB5DAB"/>
    <w:rsid w:val="00DC49B0"/>
    <w:rsid w:val="00DD26AE"/>
    <w:rsid w:val="00DD402D"/>
    <w:rsid w:val="00DD58CC"/>
    <w:rsid w:val="00DE03FC"/>
    <w:rsid w:val="00DE2F2B"/>
    <w:rsid w:val="00DE3223"/>
    <w:rsid w:val="00DE6CD4"/>
    <w:rsid w:val="00E203D4"/>
    <w:rsid w:val="00E326A2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167EE"/>
    <w:rsid w:val="00F42E7A"/>
    <w:rsid w:val="00F4640E"/>
    <w:rsid w:val="00F75750"/>
    <w:rsid w:val="00FC0730"/>
    <w:rsid w:val="00FC257C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147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5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B2A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F3650"/>
    <w:pPr>
      <w:ind w:firstLine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650"/>
    <w:rPr>
      <w:rFonts w:ascii="Tw Cen MT" w:hAnsi="Tw Cen MT"/>
      <w:b/>
      <w:bCs/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6B2A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Code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013FD8"/>
    <w:pPr>
      <w:spacing w:after="200" w:line="240" w:lineRule="auto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ode">
    <w:name w:val="Code"/>
    <w:next w:val="Normal"/>
    <w:link w:val="CodeChar"/>
    <w:autoRedefine/>
    <w:qFormat/>
    <w:rsid w:val="00DD26AE"/>
    <w:pPr>
      <w:spacing w:after="120" w:line="240" w:lineRule="auto"/>
      <w:ind w:left="720"/>
    </w:pPr>
    <w:rPr>
      <w:rFonts w:ascii="Courier New" w:hAnsi="Courier New"/>
      <w:color w:val="3A3A3A" w:themeColor="accent6"/>
      <w:sz w:val="24"/>
    </w:rPr>
  </w:style>
  <w:style w:type="character" w:customStyle="1" w:styleId="CodeChar">
    <w:name w:val="Code Char"/>
    <w:basedOn w:val="Quote4Char"/>
    <w:link w:val="Code"/>
    <w:rsid w:val="00DD26AE"/>
    <w:rPr>
      <w:rFonts w:ascii="Courier New" w:hAnsi="Courier New"/>
      <w:i w:val="0"/>
      <w:color w:val="3A3A3A" w:themeColor="accent6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2021-02-11T20:49:00Z</dcterms:created>
  <dcterms:modified xsi:type="dcterms:W3CDTF">2021-02-12T20:31:00Z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
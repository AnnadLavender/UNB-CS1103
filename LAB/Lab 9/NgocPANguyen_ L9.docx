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5EC9" w14:textId="77777777" w:rsidR="00220B9B" w:rsidRDefault="000E0B2C" w:rsidP="00220B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E8111D7" wp14:editId="48964E74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D4FD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111D7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2EEBD4FD" w14:textId="77777777" w:rsidR="00B12B10" w:rsidRDefault="00B12B1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94CA0D1" wp14:editId="1BC24240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0CEA0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674604E" wp14:editId="399F35A7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14:paraId="7FEB4D41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53481006" w14:textId="1E553964" w:rsidR="001F494C" w:rsidRPr="008178B9" w:rsidRDefault="001F494C" w:rsidP="00D528B9">
            <w:pPr>
              <w:pStyle w:val="Title"/>
              <w:rPr>
                <w:color w:val="FFFFFF"/>
              </w:rPr>
            </w:pPr>
            <w:r w:rsidRPr="008178B9">
              <w:rPr>
                <w:color w:val="FFFFFF"/>
              </w:rPr>
              <w:t>CS 1</w:t>
            </w:r>
            <w:r w:rsidR="005350D2">
              <w:rPr>
                <w:color w:val="FFFFFF"/>
              </w:rPr>
              <w:t>10</w:t>
            </w:r>
            <w:r w:rsidRPr="008178B9">
              <w:rPr>
                <w:color w:val="FFFFFF"/>
              </w:rPr>
              <w:t>3 -</w:t>
            </w:r>
            <w:r w:rsidR="003B4B46" w:rsidRPr="008178B9">
              <w:rPr>
                <w:color w:val="FFFFFF"/>
              </w:rPr>
              <w:t xml:space="preserve"> </w:t>
            </w:r>
            <w:r w:rsidRPr="008178B9">
              <w:rPr>
                <w:color w:val="FFFFFF"/>
              </w:rPr>
              <w:t>FR0</w:t>
            </w:r>
            <w:r w:rsidR="005350D2">
              <w:rPr>
                <w:color w:val="FFFFFF"/>
              </w:rPr>
              <w:t>2</w:t>
            </w:r>
            <w:r w:rsidRPr="008178B9">
              <w:rPr>
                <w:color w:val="FFFFFF"/>
              </w:rPr>
              <w:t xml:space="preserve">B </w:t>
            </w:r>
          </w:p>
          <w:p w14:paraId="0E9B8934" w14:textId="3AD1622E" w:rsidR="001F494C" w:rsidRDefault="005350D2" w:rsidP="00D528B9">
            <w:pPr>
              <w:pStyle w:val="Subtitle"/>
            </w:pPr>
            <w:r>
              <w:rPr>
                <w:color w:val="FFFFFF"/>
              </w:rPr>
              <w:t>Lab 9</w:t>
            </w:r>
          </w:p>
        </w:tc>
      </w:tr>
      <w:tr w:rsidR="001F494C" w14:paraId="444016F2" w14:textId="77777777" w:rsidTr="001F494C">
        <w:tc>
          <w:tcPr>
            <w:tcW w:w="9498" w:type="dxa"/>
            <w:tcMar>
              <w:top w:w="454" w:type="dxa"/>
            </w:tcMar>
          </w:tcPr>
          <w:p w14:paraId="00FFADC1" w14:textId="77777777" w:rsidR="001F494C" w:rsidRPr="003B4B46" w:rsidRDefault="003B4B46" w:rsidP="00D528B9">
            <w:pPr>
              <w:pStyle w:val="Introduction"/>
              <w:rPr>
                <w:sz w:val="44"/>
                <w:szCs w:val="44"/>
              </w:rPr>
            </w:pPr>
            <w:r w:rsidRPr="003B4B46">
              <w:rPr>
                <w:sz w:val="44"/>
                <w:szCs w:val="44"/>
              </w:rPr>
              <w:t>By Ngoc Phuong Anh Nguyen - 3712361</w:t>
            </w:r>
          </w:p>
          <w:p w14:paraId="6BB97165" w14:textId="2AC483FE" w:rsidR="001F494C" w:rsidRPr="00D528B9" w:rsidRDefault="005350D2" w:rsidP="00D528B9">
            <w:pPr>
              <w:pStyle w:val="Author"/>
            </w:pPr>
            <w:r>
              <w:rPr>
                <w:sz w:val="36"/>
                <w:szCs w:val="36"/>
              </w:rPr>
              <w:t>April</w:t>
            </w:r>
            <w:r w:rsidR="003B4B46" w:rsidRPr="003B4B46">
              <w:rPr>
                <w:sz w:val="36"/>
                <w:szCs w:val="36"/>
              </w:rPr>
              <w:t xml:space="preserve"> 2021</w:t>
            </w:r>
          </w:p>
        </w:tc>
      </w:tr>
    </w:tbl>
    <w:p w14:paraId="69BD0C77" w14:textId="77777777" w:rsidR="00C86B2A" w:rsidRDefault="00C86B2A" w:rsidP="00220B9B">
      <w:pPr>
        <w:sectPr w:rsidR="00C86B2A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3256FEFE" w14:textId="2ECDEAFA" w:rsidR="00F42E7A" w:rsidRPr="00250E26" w:rsidRDefault="00250E26" w:rsidP="00250E26">
      <w:pPr>
        <w:pStyle w:val="Heading1"/>
      </w:pPr>
      <w:r w:rsidRPr="00250E26">
        <w:lastRenderedPageBreak/>
        <w:t>Exercises:</w:t>
      </w:r>
    </w:p>
    <w:p w14:paraId="37BC680A" w14:textId="2C93E250" w:rsidR="00250E26" w:rsidRDefault="00250E26" w:rsidP="00250E26">
      <w:pPr>
        <w:pStyle w:val="Heading2"/>
      </w:pPr>
      <w:proofErr w:type="spellStart"/>
      <w:r>
        <w:t>Accep</w:t>
      </w:r>
      <w:r w:rsidR="00BA3D4A">
        <w:t>t</w:t>
      </w:r>
      <w:r>
        <w:t>StudentGUI</w:t>
      </w:r>
      <w:proofErr w:type="spellEnd"/>
      <w:r>
        <w:t>:</w:t>
      </w:r>
    </w:p>
    <w:p w14:paraId="08B5B486" w14:textId="77777777" w:rsidR="00BD2DF7" w:rsidRDefault="00BA3D4A" w:rsidP="00BD2DF7">
      <w:pPr>
        <w:keepNext/>
        <w:jc w:val="center"/>
      </w:pPr>
      <w:r>
        <w:rPr>
          <w:noProof/>
        </w:rPr>
        <w:drawing>
          <wp:inline distT="0" distB="0" distL="0" distR="0" wp14:anchorId="3DD4174A" wp14:editId="0C8E3519">
            <wp:extent cx="2339543" cy="1767993"/>
            <wp:effectExtent l="0" t="0" r="381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B0F" w14:textId="5A857BA7" w:rsidR="00BD2DF7" w:rsidRDefault="00BD2DF7" w:rsidP="00BD2DF7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1</w:t>
        </w:r>
      </w:fldSimple>
      <w:r w:rsidRPr="0055440B">
        <w:t>: The beginning of the GUI</w:t>
      </w:r>
    </w:p>
    <w:p w14:paraId="36D4EE4F" w14:textId="77777777" w:rsidR="00BD2DF7" w:rsidRPr="00BD2DF7" w:rsidRDefault="00BD2DF7" w:rsidP="00BD2DF7"/>
    <w:p w14:paraId="1CC600F6" w14:textId="77777777" w:rsidR="00BD2DF7" w:rsidRDefault="00BA3D4A" w:rsidP="00BD2DF7">
      <w:pPr>
        <w:keepNext/>
        <w:jc w:val="center"/>
      </w:pPr>
      <w:r>
        <w:rPr>
          <w:noProof/>
        </w:rPr>
        <w:drawing>
          <wp:inline distT="0" distB="0" distL="0" distR="0" wp14:anchorId="59C52913" wp14:editId="7BC59424">
            <wp:extent cx="2324301" cy="175275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E0A" w14:textId="3E013B48" w:rsidR="00BD2DF7" w:rsidRDefault="00BD2DF7" w:rsidP="00BD2DF7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2</w:t>
        </w:r>
      </w:fldSimple>
      <w:r>
        <w:t>: User inputs the right information.</w:t>
      </w:r>
    </w:p>
    <w:p w14:paraId="1168CB77" w14:textId="77777777" w:rsidR="00BD2DF7" w:rsidRPr="00BD2DF7" w:rsidRDefault="00BD2DF7" w:rsidP="00BD2DF7"/>
    <w:p w14:paraId="4A5F1D16" w14:textId="77777777" w:rsidR="00BD2DF7" w:rsidRDefault="00BA3D4A" w:rsidP="00BD2DF7">
      <w:pPr>
        <w:keepNext/>
        <w:jc w:val="center"/>
      </w:pPr>
      <w:r>
        <w:rPr>
          <w:noProof/>
        </w:rPr>
        <w:drawing>
          <wp:inline distT="0" distB="0" distL="0" distR="0" wp14:anchorId="4A15FC07" wp14:editId="48727215">
            <wp:extent cx="2324301" cy="1767993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C45" w14:textId="7444B3B8" w:rsidR="00CF2CF4" w:rsidRDefault="00BD2DF7" w:rsidP="00BD2DF7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3</w:t>
        </w:r>
      </w:fldSimple>
      <w:r>
        <w:t>: User inputs the mark which is out of range.</w:t>
      </w:r>
    </w:p>
    <w:p w14:paraId="031FDFC6" w14:textId="7FF68119" w:rsidR="00250E26" w:rsidRPr="00CF2CF4" w:rsidRDefault="00CF2CF4" w:rsidP="00CF2CF4">
      <w:pPr>
        <w:jc w:val="left"/>
        <w:rPr>
          <w:iCs/>
          <w:szCs w:val="18"/>
        </w:rPr>
      </w:pPr>
      <w:r>
        <w:br w:type="page"/>
      </w:r>
    </w:p>
    <w:p w14:paraId="5483D6C7" w14:textId="2EC39F5C" w:rsidR="00250E26" w:rsidRDefault="00250E26" w:rsidP="00250E26">
      <w:pPr>
        <w:pStyle w:val="Heading2"/>
      </w:pPr>
      <w:proofErr w:type="spellStart"/>
      <w:r>
        <w:lastRenderedPageBreak/>
        <w:t>StudentTranscriptGUI</w:t>
      </w:r>
      <w:proofErr w:type="spellEnd"/>
      <w:r>
        <w:t>:</w:t>
      </w:r>
    </w:p>
    <w:p w14:paraId="4DD55905" w14:textId="77777777" w:rsidR="00CF2CF4" w:rsidRDefault="00CF2CF4" w:rsidP="00CF2CF4">
      <w:pPr>
        <w:keepNext/>
        <w:jc w:val="center"/>
      </w:pPr>
      <w:r>
        <w:rPr>
          <w:noProof/>
        </w:rPr>
        <w:drawing>
          <wp:inline distT="0" distB="0" distL="0" distR="0" wp14:anchorId="6839383D" wp14:editId="10C36F0C">
            <wp:extent cx="2682472" cy="288061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ACE" w14:textId="49D5710D" w:rsidR="00CF2CF4" w:rsidRDefault="00CF2CF4" w:rsidP="00CF2CF4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4</w:t>
        </w:r>
      </w:fldSimple>
      <w:r>
        <w:t xml:space="preserve">: </w:t>
      </w:r>
      <w:r w:rsidRPr="00591F93">
        <w:t xml:space="preserve">The beginning of the </w:t>
      </w:r>
      <w:proofErr w:type="spellStart"/>
      <w:r w:rsidRPr="00591F93">
        <w:t>StudentTranscriptGUI</w:t>
      </w:r>
      <w:proofErr w:type="spellEnd"/>
    </w:p>
    <w:p w14:paraId="7572BA55" w14:textId="77777777" w:rsidR="00CF2CF4" w:rsidRPr="00CF2CF4" w:rsidRDefault="00CF2CF4" w:rsidP="00CF2CF4"/>
    <w:p w14:paraId="7E031FFC" w14:textId="77777777" w:rsidR="00CF2CF4" w:rsidRDefault="00CF2CF4" w:rsidP="00CF2CF4">
      <w:pPr>
        <w:keepNext/>
        <w:jc w:val="center"/>
      </w:pPr>
      <w:r>
        <w:rPr>
          <w:noProof/>
        </w:rPr>
        <w:drawing>
          <wp:inline distT="0" distB="0" distL="0" distR="0" wp14:anchorId="79C8F11A" wp14:editId="1F6007E6">
            <wp:extent cx="2728196" cy="290347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42E" w14:textId="54C75702" w:rsidR="00CF2CF4" w:rsidRDefault="00CF2CF4" w:rsidP="00CF2CF4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5</w:t>
        </w:r>
      </w:fldSimple>
      <w:r>
        <w:t>: User inputs the student ID whose has enrolled some courses</w:t>
      </w:r>
    </w:p>
    <w:p w14:paraId="32FCF656" w14:textId="77777777" w:rsidR="00CF2CF4" w:rsidRDefault="00CF2CF4" w:rsidP="00CF2CF4"/>
    <w:p w14:paraId="51E4E5DF" w14:textId="77777777" w:rsidR="00CF2CF4" w:rsidRDefault="00CF2CF4" w:rsidP="00CF2C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D7706E" wp14:editId="421BCD69">
            <wp:extent cx="2712955" cy="289585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916D" w14:textId="4E44B77D" w:rsidR="00CF2CF4" w:rsidRDefault="00CF2CF4" w:rsidP="00CF2CF4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6</w:t>
        </w:r>
      </w:fldSimple>
      <w:r>
        <w:t>: User inputs student ID which is not existed.</w:t>
      </w:r>
    </w:p>
    <w:p w14:paraId="286D50CB" w14:textId="77777777" w:rsidR="00CF2CF4" w:rsidRPr="00CF2CF4" w:rsidRDefault="00CF2CF4" w:rsidP="00CF2CF4"/>
    <w:p w14:paraId="7BC0F715" w14:textId="77777777" w:rsidR="00CF2CF4" w:rsidRDefault="00CF2CF4" w:rsidP="00CF2CF4">
      <w:pPr>
        <w:keepNext/>
        <w:jc w:val="center"/>
      </w:pPr>
      <w:r>
        <w:rPr>
          <w:noProof/>
        </w:rPr>
        <w:drawing>
          <wp:inline distT="0" distB="0" distL="0" distR="0" wp14:anchorId="4A3A3E3F" wp14:editId="5037557E">
            <wp:extent cx="2682472" cy="2880610"/>
            <wp:effectExtent l="0" t="0" r="381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48E4" w14:textId="6E19F484" w:rsidR="00CF2CF4" w:rsidRPr="00CF2CF4" w:rsidRDefault="00CF2CF4" w:rsidP="00CF2CF4">
      <w:pPr>
        <w:pStyle w:val="Caption"/>
        <w:jc w:val="center"/>
      </w:pPr>
      <w:r>
        <w:t xml:space="preserve">Figure </w:t>
      </w:r>
      <w:fldSimple w:instr=" SEQ Figure \* ARABIC ">
        <w:r w:rsidR="00E16D6D">
          <w:rPr>
            <w:noProof/>
          </w:rPr>
          <w:t>7</w:t>
        </w:r>
      </w:fldSimple>
      <w:r>
        <w:t xml:space="preserve">: User inputs student ID which is </w:t>
      </w:r>
      <w:proofErr w:type="gramStart"/>
      <w:r>
        <w:t>existed</w:t>
      </w:r>
      <w:proofErr w:type="gramEnd"/>
      <w:r>
        <w:t xml:space="preserve"> but it was not enrolled any courses.</w:t>
      </w:r>
    </w:p>
    <w:sectPr w:rsidR="00CF2CF4" w:rsidRPr="00CF2CF4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F4EF" w14:textId="77777777" w:rsidR="002B6D3F" w:rsidRDefault="002B6D3F" w:rsidP="00A63A6C">
      <w:pPr>
        <w:spacing w:after="0" w:line="240" w:lineRule="auto"/>
      </w:pPr>
      <w:r>
        <w:separator/>
      </w:r>
    </w:p>
  </w:endnote>
  <w:endnote w:type="continuationSeparator" w:id="0">
    <w:p w14:paraId="48D572F2" w14:textId="77777777" w:rsidR="002B6D3F" w:rsidRDefault="002B6D3F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D568" w14:textId="77777777" w:rsidR="002B6D3F" w:rsidRDefault="002B6D3F" w:rsidP="00A63A6C">
      <w:pPr>
        <w:spacing w:after="0" w:line="240" w:lineRule="auto"/>
      </w:pPr>
      <w:r>
        <w:separator/>
      </w:r>
    </w:p>
  </w:footnote>
  <w:footnote w:type="continuationSeparator" w:id="0">
    <w:p w14:paraId="47DD97F2" w14:textId="77777777" w:rsidR="002B6D3F" w:rsidRDefault="002B6D3F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oFAHGSnLwtAAAA"/>
  </w:docVars>
  <w:rsids>
    <w:rsidRoot w:val="005350D2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B4FF3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0E26"/>
    <w:rsid w:val="00255ED4"/>
    <w:rsid w:val="002669F8"/>
    <w:rsid w:val="0028265E"/>
    <w:rsid w:val="002963BF"/>
    <w:rsid w:val="002A4639"/>
    <w:rsid w:val="002B4439"/>
    <w:rsid w:val="002B6D3F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A290D"/>
    <w:rsid w:val="003B4B46"/>
    <w:rsid w:val="003C2F6B"/>
    <w:rsid w:val="003D0860"/>
    <w:rsid w:val="003D7B43"/>
    <w:rsid w:val="003E3496"/>
    <w:rsid w:val="003E7742"/>
    <w:rsid w:val="003F234D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350D2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842D9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7785F"/>
    <w:rsid w:val="00885BC3"/>
    <w:rsid w:val="008A62F6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2E5F"/>
    <w:rsid w:val="009A3397"/>
    <w:rsid w:val="009D472B"/>
    <w:rsid w:val="009F4FE7"/>
    <w:rsid w:val="00A05179"/>
    <w:rsid w:val="00A57E76"/>
    <w:rsid w:val="00A618B4"/>
    <w:rsid w:val="00A63A6C"/>
    <w:rsid w:val="00A7782A"/>
    <w:rsid w:val="00AB538E"/>
    <w:rsid w:val="00AC353D"/>
    <w:rsid w:val="00AE6FF4"/>
    <w:rsid w:val="00B060F1"/>
    <w:rsid w:val="00B069D9"/>
    <w:rsid w:val="00B0794A"/>
    <w:rsid w:val="00B07FC3"/>
    <w:rsid w:val="00B12B10"/>
    <w:rsid w:val="00B225C1"/>
    <w:rsid w:val="00B31872"/>
    <w:rsid w:val="00B37CAC"/>
    <w:rsid w:val="00BA3D4A"/>
    <w:rsid w:val="00BD2DF7"/>
    <w:rsid w:val="00BE0D18"/>
    <w:rsid w:val="00C034E4"/>
    <w:rsid w:val="00C11723"/>
    <w:rsid w:val="00C16383"/>
    <w:rsid w:val="00C53DCC"/>
    <w:rsid w:val="00C6044C"/>
    <w:rsid w:val="00C86B2A"/>
    <w:rsid w:val="00C97BBF"/>
    <w:rsid w:val="00CB43CD"/>
    <w:rsid w:val="00CB7AC7"/>
    <w:rsid w:val="00CD2A19"/>
    <w:rsid w:val="00CD7B1F"/>
    <w:rsid w:val="00CE4711"/>
    <w:rsid w:val="00CF2CF4"/>
    <w:rsid w:val="00D1081A"/>
    <w:rsid w:val="00D42475"/>
    <w:rsid w:val="00D528B9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16D6D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BE1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BBBBBB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E26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1E1E1E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1E1E1E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1E1E1E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0E26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1E1E1E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1E1E1E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1E1E1E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1E1E1E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1E1E1E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1E1E1E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1E1E1E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Documents\Custom%20Office%20Templates\UNB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979797"/>
      </a:dk1>
      <a:lt1>
        <a:sysClr val="window" lastClr="1E1E1E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Assignment Template.dotx</Template>
  <TotalTime>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2021-04-01T23:47:00Z</dcterms:created>
  <dcterms:modified xsi:type="dcterms:W3CDTF">2021-04-02T18:49:00Z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